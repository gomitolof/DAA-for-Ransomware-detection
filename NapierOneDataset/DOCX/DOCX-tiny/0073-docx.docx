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6D4" w:rsidRDefault="00E906D4" w:rsidP="00DF057B">
      <w:pPr>
        <w:jc w:val="center"/>
        <w:rPr>
          <w:rFonts w:ascii="Arial" w:hAnsi="Arial" w:cs="Arial"/>
          <w:b/>
        </w:rPr>
      </w:pPr>
    </w:p>
    <w:p w:rsidR="00E906D4" w:rsidRDefault="00E906D4" w:rsidP="00DF057B">
      <w:pPr>
        <w:jc w:val="center"/>
        <w:rPr>
          <w:rFonts w:ascii="Arial" w:hAnsi="Arial" w:cs="Arial"/>
          <w:b/>
        </w:rPr>
      </w:pPr>
    </w:p>
    <w:p w:rsidR="00E906D4" w:rsidRPr="00DF057B" w:rsidRDefault="00E906D4" w:rsidP="00DF057B">
      <w:pPr>
        <w:jc w:val="center"/>
        <w:rPr>
          <w:rFonts w:ascii="Arial" w:hAnsi="Arial" w:cs="Arial"/>
          <w:b/>
        </w:rPr>
      </w:pPr>
      <w:r w:rsidRPr="00DF057B">
        <w:rPr>
          <w:rFonts w:ascii="Arial" w:hAnsi="Arial" w:cs="Arial"/>
          <w:b/>
        </w:rPr>
        <w:t>Brighton &amp; Hove Local Access Forum</w:t>
      </w:r>
    </w:p>
    <w:p w:rsidR="00E906D4" w:rsidRPr="00DF057B" w:rsidRDefault="00E906D4" w:rsidP="00DF057B">
      <w:pPr>
        <w:jc w:val="center"/>
        <w:rPr>
          <w:rFonts w:ascii="Arial" w:hAnsi="Arial" w:cs="Arial"/>
          <w:b/>
        </w:rPr>
      </w:pPr>
    </w:p>
    <w:p w:rsidR="00E906D4" w:rsidRPr="00DF057B" w:rsidRDefault="00E906D4" w:rsidP="00DF057B">
      <w:pPr>
        <w:jc w:val="center"/>
        <w:rPr>
          <w:rFonts w:ascii="Arial" w:hAnsi="Arial" w:cs="Arial"/>
          <w:b/>
        </w:rPr>
      </w:pPr>
      <w:r w:rsidRPr="00DF057B">
        <w:rPr>
          <w:rFonts w:ascii="Arial" w:hAnsi="Arial" w:cs="Arial"/>
          <w:b/>
        </w:rPr>
        <w:t xml:space="preserve">Thursday </w:t>
      </w:r>
      <w:r>
        <w:rPr>
          <w:rFonts w:ascii="Arial" w:hAnsi="Arial" w:cs="Arial"/>
          <w:b/>
        </w:rPr>
        <w:t>11th April 2013</w:t>
      </w:r>
    </w:p>
    <w:p w:rsidR="00E906D4" w:rsidRPr="00DF057B" w:rsidRDefault="00E906D4" w:rsidP="00DF057B">
      <w:pPr>
        <w:jc w:val="center"/>
        <w:rPr>
          <w:rFonts w:ascii="Arial" w:hAnsi="Arial" w:cs="Arial"/>
          <w:b/>
        </w:rPr>
      </w:pPr>
    </w:p>
    <w:p w:rsidR="00E906D4" w:rsidRPr="00DF057B" w:rsidRDefault="00E906D4" w:rsidP="00DF057B">
      <w:pPr>
        <w:jc w:val="center"/>
        <w:rPr>
          <w:rFonts w:ascii="Arial" w:hAnsi="Arial" w:cs="Arial"/>
          <w:b/>
        </w:rPr>
      </w:pPr>
      <w:r>
        <w:rPr>
          <w:rFonts w:ascii="Arial" w:hAnsi="Arial" w:cs="Arial"/>
          <w:b/>
        </w:rPr>
        <w:t>Committee Room 1</w:t>
      </w:r>
      <w:r w:rsidRPr="00DF057B">
        <w:rPr>
          <w:rFonts w:ascii="Arial" w:hAnsi="Arial" w:cs="Arial"/>
          <w:b/>
        </w:rPr>
        <w:t xml:space="preserve">, </w:t>
      </w:r>
      <w:smartTag w:uri="urn:schemas-microsoft-com:office:smarttags" w:element="PlaceName">
        <w:smartTag w:uri="urn:schemas-microsoft-com:office:smarttags" w:element="place">
          <w:r w:rsidRPr="00DF057B">
            <w:rPr>
              <w:rFonts w:ascii="Arial" w:hAnsi="Arial" w:cs="Arial"/>
              <w:b/>
            </w:rPr>
            <w:t>Hove</w:t>
          </w:r>
        </w:smartTag>
        <w:r w:rsidRPr="00DF057B">
          <w:rPr>
            <w:rFonts w:ascii="Arial" w:hAnsi="Arial" w:cs="Arial"/>
            <w:b/>
          </w:rPr>
          <w:t xml:space="preserve"> </w:t>
        </w:r>
        <w:smartTag w:uri="urn:schemas-microsoft-com:office:smarttags" w:element="PlaceType">
          <w:r w:rsidRPr="00DF057B">
            <w:rPr>
              <w:rFonts w:ascii="Arial" w:hAnsi="Arial" w:cs="Arial"/>
              <w:b/>
            </w:rPr>
            <w:t>Town Hall</w:t>
          </w:r>
        </w:smartTag>
      </w:smartTag>
    </w:p>
    <w:p w:rsidR="00E906D4" w:rsidRPr="00DF057B" w:rsidRDefault="00E906D4" w:rsidP="00DF057B">
      <w:pPr>
        <w:jc w:val="center"/>
        <w:rPr>
          <w:rFonts w:ascii="Arial" w:hAnsi="Arial" w:cs="Arial"/>
          <w:b/>
        </w:rPr>
      </w:pPr>
    </w:p>
    <w:p w:rsidR="00E906D4" w:rsidRPr="00191A5D" w:rsidRDefault="00E906D4" w:rsidP="00DF057B">
      <w:pPr>
        <w:rPr>
          <w:rFonts w:ascii="Arial" w:hAnsi="Arial" w:cs="Arial"/>
          <w:b/>
        </w:rPr>
      </w:pPr>
    </w:p>
    <w:p w:rsidR="00E906D4" w:rsidRPr="00191A5D" w:rsidRDefault="00E906D4" w:rsidP="00DF057B">
      <w:pPr>
        <w:rPr>
          <w:rFonts w:ascii="Arial" w:hAnsi="Arial" w:cs="Arial"/>
          <w:b/>
        </w:rPr>
      </w:pPr>
      <w:r w:rsidRPr="00191A5D">
        <w:rPr>
          <w:rFonts w:ascii="Arial" w:hAnsi="Arial" w:cs="Arial"/>
          <w:b/>
        </w:rPr>
        <w:t>Present</w:t>
      </w:r>
    </w:p>
    <w:p w:rsidR="00E906D4" w:rsidRPr="00191A5D" w:rsidRDefault="00E906D4" w:rsidP="00DF057B">
      <w:pPr>
        <w:rPr>
          <w:rFonts w:ascii="Arial" w:hAnsi="Arial" w:cs="Arial"/>
          <w:b/>
        </w:rPr>
      </w:pPr>
      <w:r>
        <w:rPr>
          <w:rFonts w:ascii="Arial" w:hAnsi="Arial" w:cs="Arial"/>
          <w:b/>
        </w:rPr>
        <w:t xml:space="preserve">Chairperson: </w:t>
      </w:r>
      <w:r>
        <w:rPr>
          <w:rFonts w:ascii="Arial" w:hAnsi="Arial" w:cs="Arial"/>
        </w:rPr>
        <w:t>J</w:t>
      </w:r>
      <w:r w:rsidRPr="00DF057B">
        <w:rPr>
          <w:rFonts w:ascii="Arial" w:hAnsi="Arial" w:cs="Arial"/>
        </w:rPr>
        <w:t>ohn Funnell</w:t>
      </w:r>
    </w:p>
    <w:p w:rsidR="00E906D4" w:rsidRPr="00494CB9" w:rsidRDefault="00E906D4" w:rsidP="00DF057B">
      <w:pPr>
        <w:rPr>
          <w:rFonts w:ascii="Arial" w:hAnsi="Arial" w:cs="Arial"/>
          <w:b/>
          <w:i/>
        </w:rPr>
      </w:pPr>
      <w:r w:rsidRPr="00494CB9">
        <w:rPr>
          <w:rFonts w:ascii="Arial" w:hAnsi="Arial" w:cs="Arial"/>
          <w:b/>
          <w:i/>
        </w:rPr>
        <w:t>Local Access Forum (LAF) members:</w:t>
      </w:r>
      <w:r w:rsidRPr="00494CB9">
        <w:rPr>
          <w:rFonts w:ascii="Arial" w:hAnsi="Arial" w:cs="Arial"/>
          <w:b/>
          <w:i/>
        </w:rPr>
        <w:tab/>
      </w:r>
      <w:r w:rsidRPr="00494CB9">
        <w:rPr>
          <w:rFonts w:ascii="Arial" w:hAnsi="Arial" w:cs="Arial"/>
          <w:b/>
          <w:i/>
        </w:rPr>
        <w:tab/>
      </w:r>
      <w:r w:rsidRPr="00494CB9">
        <w:rPr>
          <w:rFonts w:ascii="Arial" w:hAnsi="Arial" w:cs="Arial"/>
          <w:b/>
          <w:i/>
        </w:rPr>
        <w:tab/>
      </w:r>
    </w:p>
    <w:p w:rsidR="00E906D4" w:rsidRDefault="00E906D4" w:rsidP="00494CB9">
      <w:pPr>
        <w:rPr>
          <w:rFonts w:ascii="Arial" w:hAnsi="Arial" w:cs="Arial"/>
        </w:rPr>
      </w:pPr>
      <w:r>
        <w:rPr>
          <w:rFonts w:ascii="Arial" w:hAnsi="Arial" w:cs="Arial"/>
        </w:rPr>
        <w:t xml:space="preserve">Andrew Coleman, Anthony Young, </w:t>
      </w:r>
      <w:r w:rsidRPr="00DF057B">
        <w:rPr>
          <w:rFonts w:ascii="Arial" w:hAnsi="Arial" w:cs="Arial"/>
        </w:rPr>
        <w:t xml:space="preserve">David Brookshaw, Maire McQueeney, </w:t>
      </w:r>
      <w:r>
        <w:rPr>
          <w:rFonts w:ascii="Arial" w:hAnsi="Arial" w:cs="Arial"/>
        </w:rPr>
        <w:t xml:space="preserve">Peter Jarman, </w:t>
      </w:r>
    </w:p>
    <w:p w:rsidR="00E906D4" w:rsidRPr="00287CDA" w:rsidRDefault="00E906D4" w:rsidP="00494CB9">
      <w:pPr>
        <w:rPr>
          <w:rFonts w:ascii="Arial" w:hAnsi="Arial" w:cs="Arial"/>
        </w:rPr>
      </w:pPr>
      <w:r>
        <w:rPr>
          <w:rFonts w:ascii="Arial" w:hAnsi="Arial" w:cs="Arial"/>
        </w:rPr>
        <w:t xml:space="preserve">Cllr. </w:t>
      </w:r>
      <w:r w:rsidRPr="00287CDA">
        <w:rPr>
          <w:rFonts w:ascii="Arial" w:hAnsi="Arial" w:cs="Arial"/>
        </w:rPr>
        <w:t>Ian Davey</w:t>
      </w:r>
    </w:p>
    <w:p w:rsidR="00E906D4" w:rsidRPr="00DF057B" w:rsidRDefault="00E906D4" w:rsidP="00DF057B">
      <w:pPr>
        <w:rPr>
          <w:rFonts w:ascii="Arial" w:hAnsi="Arial" w:cs="Arial"/>
          <w:i/>
        </w:rPr>
      </w:pPr>
      <w:r w:rsidRPr="00494CB9">
        <w:rPr>
          <w:rFonts w:ascii="Arial" w:hAnsi="Arial" w:cs="Arial"/>
          <w:b/>
          <w:i/>
        </w:rPr>
        <w:t>BHCC officers</w:t>
      </w:r>
      <w:r w:rsidRPr="00DF057B">
        <w:rPr>
          <w:rFonts w:ascii="Arial" w:hAnsi="Arial" w:cs="Arial"/>
          <w:i/>
        </w:rPr>
        <w:t>:</w:t>
      </w:r>
    </w:p>
    <w:p w:rsidR="00E906D4" w:rsidRPr="00DF057B" w:rsidRDefault="00E906D4" w:rsidP="00716CC1">
      <w:pPr>
        <w:rPr>
          <w:rFonts w:ascii="Arial" w:hAnsi="Arial" w:cs="Arial"/>
        </w:rPr>
      </w:pPr>
      <w:r>
        <w:rPr>
          <w:rFonts w:ascii="Arial" w:hAnsi="Arial" w:cs="Arial"/>
        </w:rPr>
        <w:t>Cllr Ian Davey (Deputy Leader of the Council) Robert Walker (Parks &amp; Green Space Operations)</w:t>
      </w:r>
      <w:r w:rsidRPr="00DF057B">
        <w:rPr>
          <w:rFonts w:ascii="Arial" w:hAnsi="Arial" w:cs="Arial"/>
        </w:rPr>
        <w:t>,</w:t>
      </w:r>
      <w:r>
        <w:rPr>
          <w:rFonts w:ascii="Arial" w:hAnsi="Arial" w:cs="Arial"/>
        </w:rPr>
        <w:t xml:space="preserve"> Ruth Gold (Minutes)</w:t>
      </w:r>
    </w:p>
    <w:p w:rsidR="00E906D4" w:rsidRDefault="00E906D4" w:rsidP="00DF057B">
      <w:pPr>
        <w:rPr>
          <w:rFonts w:ascii="Arial" w:hAnsi="Arial" w:cs="Arial"/>
        </w:rPr>
      </w:pPr>
    </w:p>
    <w:p w:rsidR="00E906D4" w:rsidRDefault="00E906D4" w:rsidP="00DF057B">
      <w:pPr>
        <w:rPr>
          <w:rFonts w:ascii="Arial" w:hAnsi="Arial" w:cs="Arial"/>
          <w:i/>
        </w:rPr>
      </w:pPr>
      <w:r w:rsidRPr="00DE4733">
        <w:rPr>
          <w:rFonts w:ascii="Arial" w:hAnsi="Arial" w:cs="Arial"/>
          <w:b/>
          <w:i/>
        </w:rPr>
        <w:t>Welcome:</w:t>
      </w:r>
      <w:r>
        <w:rPr>
          <w:rFonts w:ascii="Arial" w:hAnsi="Arial" w:cs="Arial"/>
          <w:i/>
        </w:rPr>
        <w:t xml:space="preserve"> Michael Bates, Geoffrey Cooke and Graham Butler all welcomed to the LAF.</w:t>
      </w:r>
    </w:p>
    <w:p w:rsidR="00E906D4" w:rsidRDefault="00E906D4" w:rsidP="00DF057B">
      <w:pPr>
        <w:rPr>
          <w:rFonts w:ascii="Arial" w:hAnsi="Arial" w:cs="Arial"/>
        </w:rPr>
      </w:pPr>
    </w:p>
    <w:p w:rsidR="00E906D4" w:rsidRDefault="00E906D4" w:rsidP="00DF057B">
      <w:pPr>
        <w:rPr>
          <w:rFonts w:ascii="Arial" w:hAnsi="Arial" w:cs="Arial"/>
          <w:b/>
        </w:rPr>
      </w:pPr>
      <w:r w:rsidRPr="00DF057B">
        <w:rPr>
          <w:rFonts w:ascii="Arial" w:hAnsi="Arial" w:cs="Arial"/>
          <w:b/>
        </w:rPr>
        <w:t>1.  Apologies</w:t>
      </w:r>
    </w:p>
    <w:p w:rsidR="00E906D4" w:rsidRDefault="00E906D4" w:rsidP="00DF057B">
      <w:pPr>
        <w:rPr>
          <w:rFonts w:ascii="Arial" w:hAnsi="Arial" w:cs="Arial"/>
        </w:rPr>
      </w:pPr>
      <w:r>
        <w:rPr>
          <w:rFonts w:ascii="Arial" w:hAnsi="Arial" w:cs="Arial"/>
        </w:rPr>
        <w:t>Tracey Beverley, Stephen Young, Cllr Pete West, Penny Hudd</w:t>
      </w:r>
    </w:p>
    <w:p w:rsidR="00E906D4" w:rsidRDefault="00E906D4">
      <w:pPr>
        <w:rPr>
          <w:rFonts w:ascii="Arial" w:hAnsi="Arial" w:cs="Arial"/>
        </w:rPr>
      </w:pPr>
    </w:p>
    <w:p w:rsidR="00E906D4" w:rsidRPr="00DF057B" w:rsidRDefault="00E906D4">
      <w:pPr>
        <w:rPr>
          <w:rFonts w:ascii="Arial" w:hAnsi="Arial" w:cs="Arial"/>
        </w:rPr>
      </w:pPr>
    </w:p>
    <w:p w:rsidR="00E906D4" w:rsidRDefault="00E906D4" w:rsidP="007A6016">
      <w:pPr>
        <w:rPr>
          <w:rFonts w:ascii="Arial" w:hAnsi="Arial" w:cs="Arial"/>
        </w:rPr>
      </w:pPr>
      <w:r>
        <w:rPr>
          <w:rFonts w:ascii="Arial" w:hAnsi="Arial" w:cs="Arial"/>
          <w:b/>
        </w:rPr>
        <w:t xml:space="preserve">2. </w:t>
      </w:r>
      <w:r w:rsidRPr="00DF057B">
        <w:rPr>
          <w:rFonts w:ascii="Arial" w:hAnsi="Arial" w:cs="Arial"/>
          <w:b/>
        </w:rPr>
        <w:t>Minutes of previous meeting</w:t>
      </w:r>
      <w:r>
        <w:rPr>
          <w:rFonts w:ascii="Arial" w:hAnsi="Arial" w:cs="Arial"/>
          <w:b/>
        </w:rPr>
        <w:t xml:space="preserve"> (04/10/12)</w:t>
      </w:r>
    </w:p>
    <w:p w:rsidR="00E906D4" w:rsidRDefault="00E906D4" w:rsidP="007A6016">
      <w:pPr>
        <w:rPr>
          <w:rFonts w:ascii="Arial" w:hAnsi="Arial" w:cs="Arial"/>
        </w:rPr>
      </w:pPr>
      <w:r>
        <w:rPr>
          <w:rFonts w:ascii="Arial" w:hAnsi="Arial" w:cs="Arial"/>
        </w:rPr>
        <w:t xml:space="preserve">All members agreed that the minutes were an accurate reflection of the meeting. </w:t>
      </w:r>
    </w:p>
    <w:p w:rsidR="00E906D4" w:rsidRDefault="00E906D4" w:rsidP="007A6016">
      <w:pPr>
        <w:rPr>
          <w:rFonts w:ascii="Arial" w:hAnsi="Arial" w:cs="Arial"/>
        </w:rPr>
      </w:pPr>
    </w:p>
    <w:p w:rsidR="00E906D4" w:rsidRDefault="00E906D4" w:rsidP="007A6016">
      <w:pPr>
        <w:rPr>
          <w:rFonts w:ascii="Arial" w:hAnsi="Arial" w:cs="Arial"/>
          <w:i/>
        </w:rPr>
      </w:pPr>
      <w:r w:rsidRPr="00F30160">
        <w:rPr>
          <w:rFonts w:ascii="Arial" w:hAnsi="Arial" w:cs="Arial"/>
          <w:b/>
          <w:i/>
        </w:rPr>
        <w:t xml:space="preserve">Action </w:t>
      </w:r>
      <w:r>
        <w:rPr>
          <w:rFonts w:ascii="Arial" w:hAnsi="Arial" w:cs="Arial"/>
          <w:b/>
          <w:i/>
        </w:rPr>
        <w:t xml:space="preserve">2.1 - </w:t>
      </w:r>
      <w:r w:rsidRPr="00F30160">
        <w:rPr>
          <w:rFonts w:ascii="Arial" w:hAnsi="Arial" w:cs="Arial"/>
          <w:b/>
          <w:i/>
        </w:rPr>
        <w:t>T</w:t>
      </w:r>
      <w:r>
        <w:rPr>
          <w:rFonts w:ascii="Arial" w:hAnsi="Arial" w:cs="Arial"/>
          <w:b/>
          <w:i/>
        </w:rPr>
        <w:t>B</w:t>
      </w:r>
      <w:r>
        <w:rPr>
          <w:rFonts w:ascii="Arial" w:hAnsi="Arial" w:cs="Arial"/>
          <w:i/>
        </w:rPr>
        <w:t>:</w:t>
      </w:r>
      <w:r w:rsidRPr="00C03752">
        <w:rPr>
          <w:rFonts w:ascii="Arial" w:hAnsi="Arial" w:cs="Arial"/>
          <w:i/>
        </w:rPr>
        <w:t xml:space="preserve"> </w:t>
      </w:r>
      <w:r>
        <w:rPr>
          <w:rFonts w:ascii="Arial" w:hAnsi="Arial" w:cs="Arial"/>
          <w:i/>
        </w:rPr>
        <w:t>to obtain a list of tenant farmers from Jessica Hamilton</w:t>
      </w:r>
    </w:p>
    <w:p w:rsidR="00E906D4" w:rsidRDefault="00E906D4" w:rsidP="007A6016">
      <w:pPr>
        <w:rPr>
          <w:rFonts w:ascii="Arial" w:hAnsi="Arial" w:cs="Arial"/>
          <w:i/>
        </w:rPr>
      </w:pPr>
    </w:p>
    <w:p w:rsidR="00E906D4" w:rsidRPr="009724F0" w:rsidRDefault="00E906D4" w:rsidP="00190C58">
      <w:pPr>
        <w:rPr>
          <w:rFonts w:ascii="Arial" w:hAnsi="Arial" w:cs="Arial"/>
          <w:i/>
        </w:rPr>
      </w:pPr>
      <w:r w:rsidRPr="009724F0">
        <w:rPr>
          <w:rFonts w:ascii="Arial" w:hAnsi="Arial" w:cs="Arial"/>
          <w:i/>
        </w:rPr>
        <w:t xml:space="preserve">DB requested that an open invitation note be sent to Jessica Hamilton (on behalf of the LAF) to </w:t>
      </w:r>
    </w:p>
    <w:p w:rsidR="00E906D4" w:rsidRPr="009724F0" w:rsidRDefault="00E906D4" w:rsidP="00190C58">
      <w:pPr>
        <w:rPr>
          <w:rFonts w:ascii="Arial" w:hAnsi="Arial" w:cs="Arial"/>
          <w:i/>
        </w:rPr>
      </w:pPr>
      <w:r w:rsidRPr="009724F0">
        <w:rPr>
          <w:rFonts w:ascii="Arial" w:hAnsi="Arial" w:cs="Arial"/>
          <w:i/>
        </w:rPr>
        <w:t>be forwarded to land owners mentioning their presence at the LAF would be welcomed.</w:t>
      </w:r>
    </w:p>
    <w:p w:rsidR="00E906D4" w:rsidRDefault="00E906D4" w:rsidP="00190C58">
      <w:pPr>
        <w:rPr>
          <w:rFonts w:ascii="Arial" w:hAnsi="Arial" w:cs="Arial"/>
        </w:rPr>
      </w:pPr>
    </w:p>
    <w:p w:rsidR="00E906D4" w:rsidRPr="009724F0" w:rsidRDefault="00E906D4" w:rsidP="00190C58">
      <w:pPr>
        <w:rPr>
          <w:rFonts w:ascii="Arial" w:hAnsi="Arial" w:cs="Arial"/>
        </w:rPr>
      </w:pPr>
      <w:r w:rsidRPr="00F30160">
        <w:rPr>
          <w:rFonts w:ascii="Arial" w:hAnsi="Arial" w:cs="Arial"/>
          <w:b/>
          <w:i/>
        </w:rPr>
        <w:t xml:space="preserve">Action </w:t>
      </w:r>
      <w:r>
        <w:rPr>
          <w:rFonts w:ascii="Arial" w:hAnsi="Arial" w:cs="Arial"/>
          <w:b/>
          <w:i/>
        </w:rPr>
        <w:t>2.2 - TB</w:t>
      </w:r>
      <w:r w:rsidRPr="009724F0">
        <w:rPr>
          <w:rFonts w:ascii="Arial" w:hAnsi="Arial" w:cs="Arial"/>
        </w:rPr>
        <w:t xml:space="preserve">: to ask Robert Keelan </w:t>
      </w:r>
      <w:r>
        <w:rPr>
          <w:rFonts w:ascii="Arial" w:hAnsi="Arial" w:cs="Arial"/>
        </w:rPr>
        <w:t xml:space="preserve">(Housing Manager) </w:t>
      </w:r>
      <w:r w:rsidRPr="009724F0">
        <w:rPr>
          <w:rFonts w:ascii="Arial" w:hAnsi="Arial" w:cs="Arial"/>
        </w:rPr>
        <w:t xml:space="preserve">about access </w:t>
      </w:r>
      <w:r w:rsidRPr="00CE14B8">
        <w:rPr>
          <w:rFonts w:ascii="Arial" w:hAnsi="Arial" w:cs="Arial"/>
        </w:rPr>
        <w:t>to Silvern Halls</w:t>
      </w:r>
      <w:r>
        <w:rPr>
          <w:rFonts w:ascii="Arial" w:hAnsi="Arial" w:cs="Arial"/>
        </w:rPr>
        <w:t xml:space="preserve"> re: green infrastructure.</w:t>
      </w:r>
    </w:p>
    <w:p w:rsidR="00E906D4" w:rsidRDefault="00E906D4" w:rsidP="007A6016">
      <w:pPr>
        <w:rPr>
          <w:rFonts w:ascii="Arial" w:hAnsi="Arial" w:cs="Arial"/>
        </w:rPr>
      </w:pPr>
    </w:p>
    <w:p w:rsidR="00E906D4" w:rsidRDefault="00E906D4" w:rsidP="007A6016">
      <w:pPr>
        <w:rPr>
          <w:rFonts w:ascii="Arial" w:hAnsi="Arial" w:cs="Arial"/>
        </w:rPr>
      </w:pPr>
      <w:r>
        <w:rPr>
          <w:rFonts w:ascii="Arial" w:hAnsi="Arial" w:cs="Arial"/>
        </w:rPr>
        <w:t>RW clarified to DB that Housing and Property Services are the departments’ that control council run land.</w:t>
      </w:r>
    </w:p>
    <w:p w:rsidR="00E906D4" w:rsidRDefault="00E906D4" w:rsidP="007A6016">
      <w:pPr>
        <w:rPr>
          <w:rFonts w:ascii="Arial" w:hAnsi="Arial" w:cs="Arial"/>
        </w:rPr>
      </w:pPr>
    </w:p>
    <w:p w:rsidR="00E906D4" w:rsidRDefault="00E906D4" w:rsidP="007A6016">
      <w:pPr>
        <w:rPr>
          <w:rFonts w:ascii="Arial" w:hAnsi="Arial" w:cs="Arial"/>
        </w:rPr>
      </w:pPr>
      <w:r>
        <w:rPr>
          <w:rFonts w:ascii="Arial" w:hAnsi="Arial" w:cs="Arial"/>
        </w:rPr>
        <w:t xml:space="preserve">DB enquired whether the missing links had been resolved? </w:t>
      </w:r>
    </w:p>
    <w:p w:rsidR="00E906D4" w:rsidRDefault="00E906D4" w:rsidP="007A6016">
      <w:pPr>
        <w:rPr>
          <w:rFonts w:ascii="Arial" w:hAnsi="Arial" w:cs="Arial"/>
        </w:rPr>
      </w:pPr>
      <w:r>
        <w:rPr>
          <w:rFonts w:ascii="Arial" w:hAnsi="Arial" w:cs="Arial"/>
        </w:rPr>
        <w:t>RW elaborated to DB on how ownership of land is run by the council.</w:t>
      </w:r>
    </w:p>
    <w:p w:rsidR="00E906D4" w:rsidRDefault="00E906D4" w:rsidP="007A6016">
      <w:pPr>
        <w:rPr>
          <w:rFonts w:ascii="Arial" w:hAnsi="Arial" w:cs="Arial"/>
        </w:rPr>
      </w:pPr>
    </w:p>
    <w:p w:rsidR="00E906D4" w:rsidRPr="004D2FD6" w:rsidRDefault="00E906D4" w:rsidP="007A6016">
      <w:pPr>
        <w:rPr>
          <w:rFonts w:ascii="Arial" w:hAnsi="Arial" w:cs="Arial"/>
          <w:i/>
        </w:rPr>
      </w:pPr>
      <w:r w:rsidRPr="004D2FD6">
        <w:rPr>
          <w:rFonts w:ascii="Arial" w:hAnsi="Arial" w:cs="Arial"/>
          <w:b/>
          <w:i/>
        </w:rPr>
        <w:t xml:space="preserve">Action </w:t>
      </w:r>
      <w:r>
        <w:rPr>
          <w:rFonts w:ascii="Arial" w:hAnsi="Arial" w:cs="Arial"/>
          <w:b/>
          <w:i/>
        </w:rPr>
        <w:t>2.3 – RW</w:t>
      </w:r>
      <w:r>
        <w:rPr>
          <w:rFonts w:ascii="Arial" w:hAnsi="Arial" w:cs="Arial"/>
        </w:rPr>
        <w:t xml:space="preserve">: </w:t>
      </w:r>
      <w:r>
        <w:rPr>
          <w:rFonts w:ascii="Arial" w:hAnsi="Arial" w:cs="Arial"/>
          <w:i/>
        </w:rPr>
        <w:t>to follow up on Ballsdean Gate.</w:t>
      </w:r>
    </w:p>
    <w:p w:rsidR="00E906D4" w:rsidRDefault="00E906D4" w:rsidP="007A6016">
      <w:pPr>
        <w:rPr>
          <w:rFonts w:ascii="Arial" w:hAnsi="Arial" w:cs="Arial"/>
        </w:rPr>
      </w:pPr>
    </w:p>
    <w:p w:rsidR="00E906D4" w:rsidRDefault="00E906D4" w:rsidP="007A6016">
      <w:pPr>
        <w:rPr>
          <w:rFonts w:ascii="Arial" w:hAnsi="Arial" w:cs="Arial"/>
        </w:rPr>
      </w:pPr>
      <w:r>
        <w:rPr>
          <w:rFonts w:ascii="Arial" w:hAnsi="Arial" w:cs="Arial"/>
          <w:b/>
        </w:rPr>
        <w:t xml:space="preserve">3. </w:t>
      </w:r>
      <w:r w:rsidRPr="00DF057B">
        <w:rPr>
          <w:rFonts w:ascii="Arial" w:hAnsi="Arial" w:cs="Arial"/>
          <w:b/>
        </w:rPr>
        <w:t>M</w:t>
      </w:r>
      <w:r>
        <w:rPr>
          <w:rFonts w:ascii="Arial" w:hAnsi="Arial" w:cs="Arial"/>
          <w:b/>
        </w:rPr>
        <w:t>atters Arising</w:t>
      </w:r>
    </w:p>
    <w:p w:rsidR="00E906D4" w:rsidRDefault="00E906D4" w:rsidP="007A6016">
      <w:pPr>
        <w:rPr>
          <w:rFonts w:ascii="Arial" w:hAnsi="Arial" w:cs="Arial"/>
        </w:rPr>
      </w:pPr>
    </w:p>
    <w:p w:rsidR="00E906D4" w:rsidRDefault="00E906D4" w:rsidP="007A6016">
      <w:pPr>
        <w:rPr>
          <w:rFonts w:ascii="Arial" w:hAnsi="Arial" w:cs="Arial"/>
        </w:rPr>
      </w:pPr>
      <w:r>
        <w:rPr>
          <w:rFonts w:ascii="Arial" w:hAnsi="Arial" w:cs="Arial"/>
        </w:rPr>
        <w:t xml:space="preserve">DB informed the group that he recently attended the LAF National Conference in </w:t>
      </w:r>
      <w:smartTag w:uri="urn:schemas-microsoft-com:office:smarttags" w:element="place">
        <w:r>
          <w:rPr>
            <w:rFonts w:ascii="Arial" w:hAnsi="Arial" w:cs="Arial"/>
          </w:rPr>
          <w:t>Sheffield</w:t>
        </w:r>
      </w:smartTag>
      <w:r>
        <w:rPr>
          <w:rFonts w:ascii="Arial" w:hAnsi="Arial" w:cs="Arial"/>
        </w:rPr>
        <w:t>.</w:t>
      </w:r>
    </w:p>
    <w:p w:rsidR="00E906D4" w:rsidRPr="00380074" w:rsidRDefault="00E906D4" w:rsidP="007A6016">
      <w:pPr>
        <w:rPr>
          <w:rFonts w:ascii="Arial" w:hAnsi="Arial" w:cs="Arial"/>
          <w:b/>
          <w:i/>
        </w:rPr>
      </w:pPr>
    </w:p>
    <w:p w:rsidR="00E906D4" w:rsidRDefault="00E906D4" w:rsidP="007A6016">
      <w:pPr>
        <w:rPr>
          <w:rFonts w:ascii="Arial" w:hAnsi="Arial" w:cs="Arial"/>
        </w:rPr>
      </w:pPr>
      <w:r w:rsidRPr="00380074">
        <w:rPr>
          <w:rFonts w:ascii="Arial" w:hAnsi="Arial" w:cs="Arial"/>
          <w:b/>
          <w:i/>
        </w:rPr>
        <w:t>Action 3.1 TB</w:t>
      </w:r>
      <w:r>
        <w:rPr>
          <w:rFonts w:ascii="Arial" w:hAnsi="Arial" w:cs="Arial"/>
        </w:rPr>
        <w:t>: DB asked for TB to circulate his notes from the Sheffield Conference to LAF members and that if members had any questions to send these back to DB to answer.</w:t>
      </w:r>
    </w:p>
    <w:p w:rsidR="00E906D4" w:rsidRDefault="00E906D4" w:rsidP="007A6016">
      <w:pPr>
        <w:rPr>
          <w:rFonts w:ascii="Arial" w:hAnsi="Arial" w:cs="Arial"/>
        </w:rPr>
      </w:pPr>
    </w:p>
    <w:p w:rsidR="00E906D4" w:rsidRDefault="00E906D4" w:rsidP="007A6016">
      <w:pPr>
        <w:rPr>
          <w:rFonts w:ascii="Arial" w:hAnsi="Arial" w:cs="Arial"/>
        </w:rPr>
      </w:pPr>
      <w:r>
        <w:rPr>
          <w:rFonts w:ascii="Arial" w:hAnsi="Arial" w:cs="Arial"/>
        </w:rPr>
        <w:t>DB mentioned that the Southeast Regional Conference is taking place on 21</w:t>
      </w:r>
      <w:r w:rsidRPr="00380074">
        <w:rPr>
          <w:rFonts w:ascii="Arial" w:hAnsi="Arial" w:cs="Arial"/>
          <w:vertAlign w:val="superscript"/>
        </w:rPr>
        <w:t>st</w:t>
      </w:r>
      <w:r>
        <w:rPr>
          <w:rFonts w:ascii="Arial" w:hAnsi="Arial" w:cs="Arial"/>
        </w:rPr>
        <w:t xml:space="preserve"> May and asked for TB to circulate an invite to members. DB asked members if anybody would like to volunteer to attend and commented that it would be good if TB could go.</w:t>
      </w:r>
    </w:p>
    <w:p w:rsidR="00E906D4" w:rsidRDefault="00E906D4" w:rsidP="007A6016">
      <w:pPr>
        <w:rPr>
          <w:rFonts w:ascii="Arial" w:hAnsi="Arial" w:cs="Arial"/>
        </w:rPr>
      </w:pPr>
    </w:p>
    <w:p w:rsidR="00E906D4" w:rsidRDefault="00E906D4" w:rsidP="007A6016">
      <w:pPr>
        <w:rPr>
          <w:rFonts w:ascii="Arial" w:hAnsi="Arial" w:cs="Arial"/>
        </w:rPr>
      </w:pPr>
    </w:p>
    <w:p w:rsidR="00E906D4" w:rsidRPr="00380074" w:rsidRDefault="00E906D4" w:rsidP="007A6016">
      <w:pPr>
        <w:rPr>
          <w:rFonts w:ascii="Arial" w:hAnsi="Arial" w:cs="Arial"/>
        </w:rPr>
      </w:pPr>
      <w:r>
        <w:rPr>
          <w:rFonts w:ascii="Arial" w:hAnsi="Arial" w:cs="Arial"/>
        </w:rPr>
        <w:t>AY mentioned that he would be attending in a different capacity but that he would be able to provide feedback from the Conference to members.</w:t>
      </w:r>
    </w:p>
    <w:p w:rsidR="00E906D4" w:rsidRDefault="00E906D4" w:rsidP="007A6016">
      <w:pPr>
        <w:rPr>
          <w:rFonts w:ascii="Arial" w:hAnsi="Arial" w:cs="Arial"/>
        </w:rPr>
      </w:pPr>
    </w:p>
    <w:p w:rsidR="00E906D4" w:rsidRDefault="00E906D4" w:rsidP="00F30160">
      <w:pPr>
        <w:rPr>
          <w:rFonts w:ascii="Arial" w:hAnsi="Arial" w:cs="Arial"/>
          <w:b/>
        </w:rPr>
      </w:pPr>
      <w:r>
        <w:rPr>
          <w:rFonts w:ascii="Arial" w:hAnsi="Arial" w:cs="Arial"/>
          <w:b/>
        </w:rPr>
        <w:t>4.</w:t>
      </w:r>
      <w:r w:rsidRPr="00F209B0">
        <w:rPr>
          <w:rFonts w:ascii="Arial" w:hAnsi="Arial" w:cs="Arial"/>
          <w:b/>
        </w:rPr>
        <w:t xml:space="preserve"> </w:t>
      </w:r>
      <w:r>
        <w:rPr>
          <w:rFonts w:ascii="Arial" w:hAnsi="Arial" w:cs="Arial"/>
          <w:b/>
        </w:rPr>
        <w:t>Developing Twitten Maps, a good idea? (topic for discussion)</w:t>
      </w:r>
    </w:p>
    <w:p w:rsidR="00E906D4" w:rsidRDefault="00E906D4" w:rsidP="00F30160">
      <w:pPr>
        <w:rPr>
          <w:rFonts w:ascii="Arial" w:hAnsi="Arial" w:cs="Arial"/>
          <w:b/>
        </w:rPr>
      </w:pPr>
    </w:p>
    <w:p w:rsidR="00E906D4" w:rsidRDefault="00E906D4" w:rsidP="00F30160">
      <w:pPr>
        <w:rPr>
          <w:rFonts w:ascii="Arial" w:hAnsi="Arial" w:cs="Arial"/>
        </w:rPr>
      </w:pPr>
      <w:r>
        <w:rPr>
          <w:rFonts w:ascii="Arial" w:hAnsi="Arial" w:cs="Arial"/>
        </w:rPr>
        <w:t>Twitten Maps were distributed to attendees for comments/feedback.</w:t>
      </w:r>
    </w:p>
    <w:p w:rsidR="00E906D4" w:rsidRDefault="00E906D4" w:rsidP="00F30160">
      <w:pPr>
        <w:rPr>
          <w:rFonts w:ascii="Arial" w:hAnsi="Arial" w:cs="Arial"/>
        </w:rPr>
      </w:pPr>
    </w:p>
    <w:p w:rsidR="00E906D4" w:rsidRDefault="00E906D4" w:rsidP="00F30160">
      <w:pPr>
        <w:rPr>
          <w:rFonts w:ascii="Arial" w:hAnsi="Arial" w:cs="Arial"/>
        </w:rPr>
      </w:pPr>
      <w:r>
        <w:rPr>
          <w:rFonts w:ascii="Arial" w:hAnsi="Arial" w:cs="Arial"/>
        </w:rPr>
        <w:t xml:space="preserve">PJ said he had a presentation on urban footpaths; RW suggested PJ give the presentation to Carl Hearson to find out the the legal definition on how things currently stand.  PJ commented that if these were not put on the definite map they could be lost. GB mentioned that there was a National Register of Listed Streets. </w:t>
      </w:r>
    </w:p>
    <w:p w:rsidR="00E906D4" w:rsidRDefault="00E906D4" w:rsidP="00F30160">
      <w:pPr>
        <w:rPr>
          <w:rFonts w:ascii="Arial" w:hAnsi="Arial" w:cs="Arial"/>
        </w:rPr>
      </w:pPr>
    </w:p>
    <w:p w:rsidR="00E906D4" w:rsidRDefault="00E906D4" w:rsidP="00F30160">
      <w:pPr>
        <w:rPr>
          <w:rFonts w:ascii="Arial" w:hAnsi="Arial" w:cs="Arial"/>
        </w:rPr>
      </w:pPr>
      <w:r>
        <w:rPr>
          <w:rFonts w:ascii="Arial" w:hAnsi="Arial" w:cs="Arial"/>
        </w:rPr>
        <w:t>Public Rights of Way 2026 Report currently being drafted - Dave Watson is the person dealing with progress of the report - once it has been published the LAF can then decide on how to deal with it.</w:t>
      </w:r>
    </w:p>
    <w:p w:rsidR="00E906D4" w:rsidRDefault="00E906D4" w:rsidP="00F30160">
      <w:pPr>
        <w:rPr>
          <w:rFonts w:ascii="Arial" w:hAnsi="Arial" w:cs="Arial"/>
        </w:rPr>
      </w:pPr>
    </w:p>
    <w:p w:rsidR="00E906D4" w:rsidRDefault="00E906D4" w:rsidP="00F30160">
      <w:pPr>
        <w:rPr>
          <w:rFonts w:ascii="Arial" w:hAnsi="Arial" w:cs="Arial"/>
        </w:rPr>
      </w:pPr>
      <w:r>
        <w:rPr>
          <w:rFonts w:ascii="Arial" w:hAnsi="Arial" w:cs="Arial"/>
        </w:rPr>
        <w:t>Concern was relayed from various members about Highways that should be recorded on the map, discussion ensued on issues involved in making this happen.</w:t>
      </w:r>
    </w:p>
    <w:p w:rsidR="00E906D4" w:rsidRDefault="00E906D4" w:rsidP="00F30160">
      <w:pPr>
        <w:rPr>
          <w:rFonts w:ascii="Arial" w:hAnsi="Arial" w:cs="Arial"/>
        </w:rPr>
      </w:pPr>
    </w:p>
    <w:p w:rsidR="00E906D4" w:rsidRDefault="00E906D4" w:rsidP="00F30160">
      <w:pPr>
        <w:rPr>
          <w:rFonts w:ascii="Arial" w:hAnsi="Arial" w:cs="Arial"/>
        </w:rPr>
      </w:pPr>
      <w:r w:rsidRPr="00C178BC">
        <w:rPr>
          <w:rFonts w:ascii="Arial" w:hAnsi="Arial" w:cs="Arial"/>
          <w:b/>
          <w:i/>
        </w:rPr>
        <w:t>Action 4.1 ID:</w:t>
      </w:r>
      <w:r>
        <w:rPr>
          <w:rFonts w:ascii="Arial" w:hAnsi="Arial" w:cs="Arial"/>
          <w:b/>
          <w:i/>
        </w:rPr>
        <w:t xml:space="preserve"> </w:t>
      </w:r>
      <w:r>
        <w:rPr>
          <w:rFonts w:ascii="Arial" w:hAnsi="Arial" w:cs="Arial"/>
        </w:rPr>
        <w:t xml:space="preserve"> Suggested Carl Hearson gets invited along to one of these meetings once the report has been published.</w:t>
      </w:r>
    </w:p>
    <w:p w:rsidR="00E906D4" w:rsidRDefault="00E906D4" w:rsidP="00F30160">
      <w:pPr>
        <w:rPr>
          <w:rFonts w:ascii="Arial" w:hAnsi="Arial" w:cs="Arial"/>
        </w:rPr>
      </w:pPr>
    </w:p>
    <w:p w:rsidR="00E906D4" w:rsidRDefault="00E906D4" w:rsidP="00F30160">
      <w:pPr>
        <w:rPr>
          <w:rFonts w:ascii="Arial" w:hAnsi="Arial" w:cs="Arial"/>
        </w:rPr>
      </w:pPr>
      <w:r>
        <w:rPr>
          <w:rFonts w:ascii="Arial" w:hAnsi="Arial" w:cs="Arial"/>
        </w:rPr>
        <w:t>AY suggested that the LAF should be supportive of these twitten maps.</w:t>
      </w:r>
    </w:p>
    <w:p w:rsidR="00E906D4" w:rsidRDefault="00E906D4" w:rsidP="00F30160">
      <w:pPr>
        <w:rPr>
          <w:rFonts w:ascii="Arial" w:hAnsi="Arial" w:cs="Arial"/>
        </w:rPr>
      </w:pPr>
    </w:p>
    <w:p w:rsidR="00E906D4" w:rsidRPr="00C178BC" w:rsidRDefault="00E906D4" w:rsidP="00F30160">
      <w:pPr>
        <w:rPr>
          <w:rFonts w:ascii="Arial" w:hAnsi="Arial" w:cs="Arial"/>
        </w:rPr>
      </w:pPr>
      <w:r w:rsidRPr="00C178BC">
        <w:rPr>
          <w:rFonts w:ascii="Arial" w:hAnsi="Arial" w:cs="Arial"/>
          <w:b/>
          <w:i/>
        </w:rPr>
        <w:t>Action 4.</w:t>
      </w:r>
      <w:r>
        <w:rPr>
          <w:rFonts w:ascii="Arial" w:hAnsi="Arial" w:cs="Arial"/>
          <w:b/>
          <w:i/>
        </w:rPr>
        <w:t>2</w:t>
      </w:r>
      <w:r w:rsidRPr="00C178BC">
        <w:rPr>
          <w:rFonts w:ascii="Arial" w:hAnsi="Arial" w:cs="Arial"/>
          <w:b/>
          <w:i/>
        </w:rPr>
        <w:t xml:space="preserve"> </w:t>
      </w:r>
      <w:r>
        <w:rPr>
          <w:rFonts w:ascii="Arial" w:hAnsi="Arial" w:cs="Arial"/>
          <w:b/>
          <w:i/>
        </w:rPr>
        <w:t>RW</w:t>
      </w:r>
      <w:r w:rsidRPr="00C178BC">
        <w:rPr>
          <w:rFonts w:ascii="Arial" w:hAnsi="Arial" w:cs="Arial"/>
          <w:b/>
          <w:i/>
        </w:rPr>
        <w:t>:</w:t>
      </w:r>
      <w:r>
        <w:rPr>
          <w:rFonts w:ascii="Arial" w:hAnsi="Arial" w:cs="Arial"/>
        </w:rPr>
        <w:t xml:space="preserve"> Requested we obtain a formal reply from Carl Hearson on whether we are in danger of losing the maps?</w:t>
      </w:r>
    </w:p>
    <w:p w:rsidR="00E906D4" w:rsidRDefault="00E906D4" w:rsidP="00F30160">
      <w:pPr>
        <w:rPr>
          <w:rFonts w:ascii="Arial" w:hAnsi="Arial" w:cs="Arial"/>
          <w:b/>
        </w:rPr>
      </w:pPr>
    </w:p>
    <w:p w:rsidR="00E906D4" w:rsidRDefault="00E906D4" w:rsidP="00F30160">
      <w:pPr>
        <w:rPr>
          <w:rFonts w:ascii="Arial" w:hAnsi="Arial" w:cs="Arial"/>
          <w:b/>
        </w:rPr>
      </w:pPr>
      <w:r>
        <w:rPr>
          <w:rFonts w:ascii="Arial" w:hAnsi="Arial" w:cs="Arial"/>
          <w:b/>
        </w:rPr>
        <w:t>5. Transport Written update (provide by Tracy Beverley)</w:t>
      </w:r>
    </w:p>
    <w:p w:rsidR="00E906D4" w:rsidRDefault="00E906D4" w:rsidP="00F30160">
      <w:pPr>
        <w:rPr>
          <w:rFonts w:ascii="Arial" w:hAnsi="Arial" w:cs="Arial"/>
        </w:rPr>
      </w:pPr>
    </w:p>
    <w:p w:rsidR="00E906D4" w:rsidRDefault="00E906D4" w:rsidP="00F30160">
      <w:pPr>
        <w:rPr>
          <w:rFonts w:ascii="Arial" w:hAnsi="Arial" w:cs="Arial"/>
        </w:rPr>
      </w:pPr>
      <w:r>
        <w:rPr>
          <w:rFonts w:ascii="Arial" w:hAnsi="Arial" w:cs="Arial"/>
        </w:rPr>
        <w:t>Written update to the group read by Chair, John Funnell on the following:</w:t>
      </w:r>
    </w:p>
    <w:p w:rsidR="00E906D4" w:rsidRDefault="00E906D4" w:rsidP="00F30160">
      <w:pPr>
        <w:rPr>
          <w:rFonts w:ascii="Arial" w:hAnsi="Arial" w:cs="Arial"/>
        </w:rPr>
      </w:pPr>
    </w:p>
    <w:p w:rsidR="00E906D4" w:rsidRDefault="00E906D4" w:rsidP="00F30160">
      <w:pPr>
        <w:rPr>
          <w:rFonts w:ascii="Arial" w:hAnsi="Arial" w:cs="Arial"/>
        </w:rPr>
      </w:pPr>
      <w:r>
        <w:rPr>
          <w:rFonts w:ascii="Arial" w:hAnsi="Arial" w:cs="Arial"/>
        </w:rPr>
        <w:t>- LSTF Lewes Road Corridor</w:t>
      </w:r>
    </w:p>
    <w:p w:rsidR="00E906D4" w:rsidRDefault="00E906D4" w:rsidP="00F30160">
      <w:pPr>
        <w:rPr>
          <w:rFonts w:ascii="Arial" w:hAnsi="Arial" w:cs="Arial"/>
        </w:rPr>
      </w:pPr>
      <w:r>
        <w:rPr>
          <w:rFonts w:ascii="Arial" w:hAnsi="Arial" w:cs="Arial"/>
        </w:rPr>
        <w:t>- LSTF Access to National Parks</w:t>
      </w:r>
    </w:p>
    <w:p w:rsidR="00E906D4" w:rsidRDefault="00E906D4" w:rsidP="00F30160">
      <w:pPr>
        <w:rPr>
          <w:rFonts w:ascii="Arial" w:hAnsi="Arial" w:cs="Arial"/>
        </w:rPr>
      </w:pPr>
      <w:r>
        <w:rPr>
          <w:rFonts w:ascii="Arial" w:hAnsi="Arial" w:cs="Arial"/>
        </w:rPr>
        <w:t>- Progress update on BHCC schemes.</w:t>
      </w:r>
    </w:p>
    <w:p w:rsidR="00E906D4" w:rsidRDefault="00E906D4" w:rsidP="00F30160">
      <w:pPr>
        <w:rPr>
          <w:rFonts w:ascii="Arial" w:hAnsi="Arial" w:cs="Arial"/>
        </w:rPr>
      </w:pPr>
    </w:p>
    <w:p w:rsidR="00E906D4" w:rsidRDefault="00E906D4" w:rsidP="00F30160">
      <w:pPr>
        <w:rPr>
          <w:rFonts w:ascii="Arial" w:hAnsi="Arial" w:cs="Arial"/>
        </w:rPr>
      </w:pPr>
      <w:r>
        <w:rPr>
          <w:rFonts w:ascii="Arial" w:hAnsi="Arial" w:cs="Arial"/>
        </w:rPr>
        <w:t>*DB requested a copy of the update be circulated with the minutes.</w:t>
      </w:r>
    </w:p>
    <w:p w:rsidR="00E906D4" w:rsidRDefault="00E906D4" w:rsidP="00F30160">
      <w:pPr>
        <w:rPr>
          <w:rFonts w:ascii="Arial" w:hAnsi="Arial" w:cs="Arial"/>
        </w:rPr>
      </w:pPr>
    </w:p>
    <w:p w:rsidR="00E906D4" w:rsidRDefault="00E906D4" w:rsidP="00F30160">
      <w:pPr>
        <w:rPr>
          <w:rFonts w:ascii="Arial" w:hAnsi="Arial" w:cs="Arial"/>
        </w:rPr>
      </w:pPr>
      <w:r w:rsidRPr="007F41B7">
        <w:rPr>
          <w:rFonts w:ascii="Arial" w:hAnsi="Arial" w:cs="Arial"/>
          <w:b/>
          <w:i/>
        </w:rPr>
        <w:t>Action 5.1: DB</w:t>
      </w:r>
      <w:r>
        <w:rPr>
          <w:rFonts w:ascii="Arial" w:hAnsi="Arial" w:cs="Arial"/>
        </w:rPr>
        <w:t xml:space="preserve">  Asked that a relevant officer present information on </w:t>
      </w:r>
      <w:smartTag w:uri="urn:schemas-microsoft-com:office:smarttags" w:element="address">
        <w:smartTag w:uri="urn:schemas-microsoft-com:office:smarttags" w:element="Street">
          <w:r>
            <w:rPr>
              <w:rFonts w:ascii="Arial" w:hAnsi="Arial" w:cs="Arial"/>
            </w:rPr>
            <w:t>Ditchling Rd</w:t>
          </w:r>
        </w:smartTag>
      </w:smartTag>
      <w:r>
        <w:rPr>
          <w:rFonts w:ascii="Arial" w:hAnsi="Arial" w:cs="Arial"/>
        </w:rPr>
        <w:t xml:space="preserve"> and proposed 2013/14 LTP allocations for Access to parks and Open spaces..</w:t>
      </w:r>
    </w:p>
    <w:p w:rsidR="00E906D4" w:rsidRDefault="00E906D4" w:rsidP="00F30160">
      <w:pPr>
        <w:rPr>
          <w:rFonts w:ascii="Arial" w:hAnsi="Arial" w:cs="Arial"/>
        </w:rPr>
      </w:pPr>
    </w:p>
    <w:p w:rsidR="00E906D4" w:rsidRDefault="00E906D4" w:rsidP="00F30160">
      <w:pPr>
        <w:rPr>
          <w:rFonts w:ascii="Arial" w:hAnsi="Arial" w:cs="Arial"/>
        </w:rPr>
      </w:pPr>
      <w:r w:rsidRPr="007F41B7">
        <w:rPr>
          <w:rFonts w:ascii="Arial" w:hAnsi="Arial" w:cs="Arial"/>
          <w:b/>
          <w:i/>
        </w:rPr>
        <w:t>Action 5.2: ID</w:t>
      </w:r>
      <w:r>
        <w:rPr>
          <w:rFonts w:ascii="Arial" w:hAnsi="Arial" w:cs="Arial"/>
        </w:rPr>
        <w:t xml:space="preserve"> asked for a specific plan to be sent out on Old Boat Corner to AC. This action has now been completed. </w:t>
      </w:r>
    </w:p>
    <w:p w:rsidR="00E906D4" w:rsidRDefault="00E906D4" w:rsidP="00F30160">
      <w:pPr>
        <w:rPr>
          <w:rFonts w:ascii="Arial" w:hAnsi="Arial" w:cs="Arial"/>
        </w:rPr>
      </w:pPr>
    </w:p>
    <w:p w:rsidR="00E906D4" w:rsidRDefault="00E906D4" w:rsidP="00F30160">
      <w:pPr>
        <w:rPr>
          <w:rFonts w:ascii="Arial" w:hAnsi="Arial" w:cs="Arial"/>
        </w:rPr>
      </w:pPr>
      <w:r>
        <w:rPr>
          <w:rFonts w:ascii="Arial" w:hAnsi="Arial" w:cs="Arial"/>
        </w:rPr>
        <w:t>AY commented that the council should be congratulated on what we’ve achieved with LSTF.</w:t>
      </w:r>
    </w:p>
    <w:p w:rsidR="00E906D4" w:rsidRDefault="00E906D4" w:rsidP="00F30160">
      <w:pPr>
        <w:rPr>
          <w:rFonts w:ascii="Arial" w:hAnsi="Arial" w:cs="Arial"/>
        </w:rPr>
      </w:pPr>
    </w:p>
    <w:p w:rsidR="00E906D4" w:rsidRDefault="00E906D4" w:rsidP="00F30160">
      <w:pPr>
        <w:rPr>
          <w:rFonts w:ascii="Arial" w:hAnsi="Arial" w:cs="Arial"/>
        </w:rPr>
      </w:pPr>
      <w:r>
        <w:rPr>
          <w:rFonts w:ascii="Arial" w:hAnsi="Arial" w:cs="Arial"/>
        </w:rPr>
        <w:t xml:space="preserve">AY commented that there was need for some improvements along </w:t>
      </w:r>
      <w:smartTag w:uri="urn:schemas-microsoft-com:office:smarttags" w:element="place">
        <w:smartTag w:uri="urn:schemas-microsoft-com:office:smarttags" w:element="address">
          <w:smartTag w:uri="urn:schemas-microsoft-com:office:smarttags" w:element="Street">
            <w:r>
              <w:rPr>
                <w:rFonts w:ascii="Arial" w:hAnsi="Arial" w:cs="Arial"/>
              </w:rPr>
              <w:t>Coldean Lane</w:t>
            </w:r>
          </w:smartTag>
        </w:smartTag>
      </w:smartTag>
      <w:r>
        <w:rPr>
          <w:rFonts w:ascii="Arial" w:hAnsi="Arial" w:cs="Arial"/>
        </w:rPr>
        <w:t xml:space="preserve"> footpath and  elaborated on his reasons for this including lack of signage. ID refuted AY on his comment that nothing is being done and suggested he email Robin Reed if he has a specific suggestion.</w:t>
      </w:r>
    </w:p>
    <w:p w:rsidR="00E906D4" w:rsidRDefault="00E906D4" w:rsidP="00F30160">
      <w:pPr>
        <w:rPr>
          <w:rFonts w:ascii="Arial" w:hAnsi="Arial" w:cs="Arial"/>
        </w:rPr>
      </w:pPr>
    </w:p>
    <w:p w:rsidR="00E906D4" w:rsidRDefault="00E906D4" w:rsidP="00F30160">
      <w:pPr>
        <w:rPr>
          <w:rFonts w:ascii="Arial" w:hAnsi="Arial" w:cs="Arial"/>
        </w:rPr>
      </w:pPr>
    </w:p>
    <w:p w:rsidR="00E906D4" w:rsidRDefault="00E906D4" w:rsidP="00F30160">
      <w:pPr>
        <w:rPr>
          <w:rFonts w:ascii="Arial" w:hAnsi="Arial" w:cs="Arial"/>
        </w:rPr>
      </w:pPr>
    </w:p>
    <w:p w:rsidR="00E906D4" w:rsidRDefault="00E906D4" w:rsidP="00F30160">
      <w:pPr>
        <w:rPr>
          <w:rFonts w:ascii="Arial" w:hAnsi="Arial" w:cs="Arial"/>
        </w:rPr>
      </w:pPr>
    </w:p>
    <w:p w:rsidR="00E906D4" w:rsidRDefault="00E906D4" w:rsidP="00F30160">
      <w:pPr>
        <w:rPr>
          <w:rFonts w:ascii="Arial" w:hAnsi="Arial" w:cs="Arial"/>
        </w:rPr>
      </w:pPr>
    </w:p>
    <w:p w:rsidR="00E906D4" w:rsidRDefault="00E906D4" w:rsidP="00F30160">
      <w:pPr>
        <w:rPr>
          <w:rFonts w:ascii="Arial" w:hAnsi="Arial" w:cs="Arial"/>
        </w:rPr>
      </w:pPr>
    </w:p>
    <w:p w:rsidR="00E906D4" w:rsidRPr="007035F1" w:rsidRDefault="00E906D4" w:rsidP="00F30160">
      <w:pPr>
        <w:rPr>
          <w:rFonts w:ascii="Arial" w:hAnsi="Arial" w:cs="Arial"/>
          <w:b/>
        </w:rPr>
      </w:pPr>
      <w:r>
        <w:rPr>
          <w:rFonts w:ascii="Arial" w:hAnsi="Arial" w:cs="Arial"/>
          <w:b/>
        </w:rPr>
        <w:t>6</w:t>
      </w:r>
      <w:r w:rsidRPr="007035F1">
        <w:rPr>
          <w:rFonts w:ascii="Arial" w:hAnsi="Arial" w:cs="Arial"/>
          <w:b/>
        </w:rPr>
        <w:t xml:space="preserve">. </w:t>
      </w:r>
      <w:r>
        <w:rPr>
          <w:rFonts w:ascii="Arial" w:hAnsi="Arial" w:cs="Arial"/>
          <w:b/>
        </w:rPr>
        <w:t>City Parks update and Ranger Update (Robert Walker)</w:t>
      </w:r>
    </w:p>
    <w:p w:rsidR="00E906D4" w:rsidRDefault="00E906D4" w:rsidP="007A6016">
      <w:pPr>
        <w:rPr>
          <w:rFonts w:ascii="Arial" w:hAnsi="Arial" w:cs="Arial"/>
        </w:rPr>
      </w:pPr>
    </w:p>
    <w:p w:rsidR="00E906D4" w:rsidRDefault="00E906D4" w:rsidP="007A6016">
      <w:pPr>
        <w:rPr>
          <w:rFonts w:ascii="Arial" w:hAnsi="Arial" w:cs="Arial"/>
        </w:rPr>
      </w:pPr>
      <w:r>
        <w:rPr>
          <w:rFonts w:ascii="Arial" w:hAnsi="Arial" w:cs="Arial"/>
        </w:rPr>
        <w:t xml:space="preserve">RW mentioned there were problems with Portslade &amp; Hove definitive map so will check in County Records Office to see if they have more comprehensive information, otherwise he will need to go to Carl Hearsum. </w:t>
      </w:r>
    </w:p>
    <w:p w:rsidR="00E906D4" w:rsidRDefault="00E906D4" w:rsidP="007A6016">
      <w:pPr>
        <w:rPr>
          <w:rFonts w:ascii="Arial" w:hAnsi="Arial" w:cs="Arial"/>
        </w:rPr>
      </w:pPr>
    </w:p>
    <w:p w:rsidR="00E906D4" w:rsidRDefault="00E906D4" w:rsidP="007A6016">
      <w:pPr>
        <w:rPr>
          <w:rFonts w:ascii="Arial" w:hAnsi="Arial" w:cs="Arial"/>
        </w:rPr>
      </w:pPr>
      <w:r w:rsidRPr="00287CDA">
        <w:rPr>
          <w:rFonts w:ascii="Arial" w:hAnsi="Arial" w:cs="Arial"/>
          <w:b/>
        </w:rPr>
        <w:t>Action 6.1 RW</w:t>
      </w:r>
      <w:r>
        <w:rPr>
          <w:rFonts w:ascii="Arial" w:hAnsi="Arial" w:cs="Arial"/>
        </w:rPr>
        <w:t xml:space="preserve"> will see what can be printed off and bring to the next LAF meeting. </w:t>
      </w:r>
    </w:p>
    <w:p w:rsidR="00E906D4" w:rsidRDefault="00E906D4" w:rsidP="007A6016">
      <w:pPr>
        <w:rPr>
          <w:rFonts w:ascii="Arial" w:hAnsi="Arial" w:cs="Arial"/>
        </w:rPr>
      </w:pPr>
    </w:p>
    <w:p w:rsidR="00E906D4" w:rsidRDefault="00E906D4" w:rsidP="007A6016">
      <w:pPr>
        <w:rPr>
          <w:rFonts w:ascii="Arial" w:hAnsi="Arial" w:cs="Arial"/>
        </w:rPr>
      </w:pPr>
      <w:r>
        <w:rPr>
          <w:rFonts w:ascii="Arial" w:hAnsi="Arial" w:cs="Arial"/>
        </w:rPr>
        <w:t>RW then enquired whether one of his colleagues who is at the Federation of the Disabled could attend a LAF meeting.</w:t>
      </w:r>
    </w:p>
    <w:p w:rsidR="00E906D4" w:rsidRDefault="00E906D4" w:rsidP="007A6016">
      <w:pPr>
        <w:rPr>
          <w:rFonts w:ascii="Arial" w:hAnsi="Arial" w:cs="Arial"/>
        </w:rPr>
      </w:pPr>
    </w:p>
    <w:p w:rsidR="00E906D4" w:rsidRPr="009B67C8" w:rsidRDefault="00E906D4" w:rsidP="007A6016">
      <w:pPr>
        <w:rPr>
          <w:rFonts w:ascii="Arial" w:hAnsi="Arial" w:cs="Arial"/>
        </w:rPr>
      </w:pPr>
      <w:r>
        <w:rPr>
          <w:rFonts w:ascii="Arial" w:hAnsi="Arial" w:cs="Arial"/>
        </w:rPr>
        <w:t xml:space="preserve">AC asked RW </w:t>
      </w:r>
      <w:r w:rsidRPr="00287CDA">
        <w:rPr>
          <w:rFonts w:ascii="Arial" w:hAnsi="Arial" w:cs="Arial"/>
        </w:rPr>
        <w:t xml:space="preserve">if the missing part of the handrail next to the ramp opposite </w:t>
      </w:r>
      <w:smartTag w:uri="urn:schemas-microsoft-com:office:smarttags" w:element="address">
        <w:smartTag w:uri="urn:schemas-microsoft-com:office:smarttags" w:element="Street">
          <w:r w:rsidRPr="00287CDA">
            <w:rPr>
              <w:rFonts w:ascii="Arial" w:hAnsi="Arial" w:cs="Arial"/>
            </w:rPr>
            <w:t>36 Preston Park Avenue</w:t>
          </w:r>
        </w:smartTag>
      </w:smartTag>
      <w:r w:rsidRPr="00287CDA">
        <w:rPr>
          <w:rFonts w:ascii="Arial" w:hAnsi="Arial" w:cs="Arial"/>
        </w:rPr>
        <w:t xml:space="preserve"> could be replaced.</w:t>
      </w:r>
    </w:p>
    <w:p w:rsidR="00E906D4" w:rsidRDefault="00E906D4" w:rsidP="007A6016">
      <w:pPr>
        <w:rPr>
          <w:rFonts w:ascii="Arial" w:hAnsi="Arial" w:cs="Arial"/>
        </w:rPr>
      </w:pPr>
    </w:p>
    <w:p w:rsidR="00E906D4" w:rsidRPr="00C03752" w:rsidRDefault="00E906D4" w:rsidP="007A6016">
      <w:pPr>
        <w:rPr>
          <w:rFonts w:ascii="Arial" w:hAnsi="Arial" w:cs="Arial"/>
          <w:b/>
        </w:rPr>
      </w:pPr>
      <w:r>
        <w:rPr>
          <w:rFonts w:ascii="Arial" w:hAnsi="Arial" w:cs="Arial"/>
          <w:b/>
        </w:rPr>
        <w:t>7. Status of the existing pathway Roedean footpath (Peter Jarman)</w:t>
      </w:r>
    </w:p>
    <w:p w:rsidR="00E906D4" w:rsidRDefault="00E906D4">
      <w:pPr>
        <w:rPr>
          <w:rFonts w:ascii="Arial" w:hAnsi="Arial" w:cs="Arial"/>
        </w:rPr>
      </w:pPr>
    </w:p>
    <w:p w:rsidR="00E906D4" w:rsidRDefault="00E906D4">
      <w:pPr>
        <w:rPr>
          <w:rFonts w:ascii="Arial" w:hAnsi="Arial" w:cs="Arial"/>
        </w:rPr>
      </w:pPr>
      <w:r>
        <w:rPr>
          <w:rFonts w:ascii="Arial" w:hAnsi="Arial" w:cs="Arial"/>
        </w:rPr>
        <w:t>Letter to Chairman of Residents Association of Roedean read out.  A response has not yet been received from Carl to Peter although Carl replied to Chair of RRA on 21</w:t>
      </w:r>
      <w:r w:rsidRPr="00CB0C69">
        <w:rPr>
          <w:rFonts w:ascii="Arial" w:hAnsi="Arial" w:cs="Arial"/>
          <w:vertAlign w:val="superscript"/>
        </w:rPr>
        <w:t>st</w:t>
      </w:r>
      <w:r>
        <w:rPr>
          <w:rFonts w:ascii="Arial" w:hAnsi="Arial" w:cs="Arial"/>
        </w:rPr>
        <w:t xml:space="preserve"> January.</w:t>
      </w:r>
    </w:p>
    <w:p w:rsidR="00E906D4" w:rsidRPr="00CB0C69" w:rsidRDefault="00E906D4">
      <w:pPr>
        <w:rPr>
          <w:rFonts w:ascii="Arial" w:hAnsi="Arial" w:cs="Arial"/>
          <w:b/>
        </w:rPr>
      </w:pPr>
    </w:p>
    <w:p w:rsidR="00E906D4" w:rsidRPr="00CB0C69" w:rsidRDefault="00E906D4">
      <w:pPr>
        <w:rPr>
          <w:rFonts w:ascii="Arial" w:hAnsi="Arial" w:cs="Arial"/>
        </w:rPr>
      </w:pPr>
      <w:r w:rsidRPr="00CB0C69">
        <w:rPr>
          <w:rFonts w:ascii="Arial" w:hAnsi="Arial" w:cs="Arial"/>
          <w:b/>
        </w:rPr>
        <w:t>Action 7.1</w:t>
      </w:r>
      <w:r>
        <w:rPr>
          <w:rFonts w:ascii="Arial" w:hAnsi="Arial" w:cs="Arial"/>
          <w:b/>
        </w:rPr>
        <w:t xml:space="preserve">  – </w:t>
      </w:r>
      <w:r>
        <w:rPr>
          <w:rFonts w:ascii="Arial" w:hAnsi="Arial" w:cs="Arial"/>
        </w:rPr>
        <w:t xml:space="preserve">DB asked can we have a reply to PJ’s original address from Carl?  </w:t>
      </w:r>
    </w:p>
    <w:p w:rsidR="00E906D4" w:rsidRDefault="00E906D4">
      <w:pPr>
        <w:rPr>
          <w:rFonts w:ascii="Arial" w:hAnsi="Arial" w:cs="Arial"/>
        </w:rPr>
      </w:pPr>
    </w:p>
    <w:p w:rsidR="00E906D4" w:rsidRDefault="00E906D4">
      <w:pPr>
        <w:rPr>
          <w:rFonts w:ascii="Arial" w:hAnsi="Arial" w:cs="Arial"/>
        </w:rPr>
      </w:pPr>
      <w:r>
        <w:rPr>
          <w:rFonts w:ascii="Arial" w:hAnsi="Arial" w:cs="Arial"/>
          <w:b/>
        </w:rPr>
        <w:t>8.</w:t>
      </w:r>
      <w:r w:rsidRPr="00DE782A">
        <w:rPr>
          <w:rFonts w:ascii="Arial" w:hAnsi="Arial" w:cs="Arial"/>
          <w:b/>
        </w:rPr>
        <w:t xml:space="preserve"> </w:t>
      </w:r>
      <w:r>
        <w:rPr>
          <w:rFonts w:ascii="Arial" w:hAnsi="Arial" w:cs="Arial"/>
          <w:b/>
        </w:rPr>
        <w:t xml:space="preserve">Hove Promenade </w:t>
      </w:r>
      <w:r>
        <w:rPr>
          <w:rFonts w:ascii="Arial" w:hAnsi="Arial" w:cs="Arial"/>
          <w:i/>
        </w:rPr>
        <w:t xml:space="preserve">(Should the LAF support cycling on </w:t>
      </w:r>
      <w:smartTag w:uri="urn:schemas-microsoft-com:office:smarttags" w:element="place">
        <w:r>
          <w:rPr>
            <w:rFonts w:ascii="Arial" w:hAnsi="Arial" w:cs="Arial"/>
            <w:i/>
          </w:rPr>
          <w:t>Hove</w:t>
        </w:r>
      </w:smartTag>
      <w:r>
        <w:rPr>
          <w:rFonts w:ascii="Arial" w:hAnsi="Arial" w:cs="Arial"/>
          <w:i/>
        </w:rPr>
        <w:t xml:space="preserve"> Promenade? Discussion &amp; vote) - </w:t>
      </w:r>
      <w:r w:rsidRPr="00CB0C69">
        <w:rPr>
          <w:rFonts w:ascii="Arial" w:hAnsi="Arial" w:cs="Arial"/>
        </w:rPr>
        <w:t>David Brookshaw</w:t>
      </w:r>
      <w:r>
        <w:rPr>
          <w:rFonts w:ascii="Arial" w:hAnsi="Arial" w:cs="Arial"/>
        </w:rPr>
        <w:t>;</w:t>
      </w:r>
    </w:p>
    <w:p w:rsidR="00E906D4" w:rsidRDefault="00E906D4">
      <w:pPr>
        <w:rPr>
          <w:rFonts w:ascii="Arial" w:hAnsi="Arial" w:cs="Arial"/>
        </w:rPr>
      </w:pPr>
    </w:p>
    <w:p w:rsidR="00E906D4" w:rsidRDefault="00E906D4">
      <w:pPr>
        <w:rPr>
          <w:rFonts w:ascii="Arial" w:hAnsi="Arial" w:cs="Arial"/>
        </w:rPr>
      </w:pPr>
      <w:r>
        <w:rPr>
          <w:rFonts w:ascii="Arial" w:hAnsi="Arial" w:cs="Arial"/>
        </w:rPr>
        <w:t>DB explained that this project has temporarily been put on hold until the entire seafront strategy has become clear.</w:t>
      </w:r>
    </w:p>
    <w:p w:rsidR="00E906D4" w:rsidRDefault="00E906D4">
      <w:pPr>
        <w:rPr>
          <w:rFonts w:ascii="Arial" w:hAnsi="Arial" w:cs="Arial"/>
        </w:rPr>
      </w:pPr>
    </w:p>
    <w:p w:rsidR="00E906D4" w:rsidRDefault="00E906D4">
      <w:pPr>
        <w:rPr>
          <w:rFonts w:ascii="Arial" w:hAnsi="Arial" w:cs="Arial"/>
        </w:rPr>
      </w:pPr>
      <w:r>
        <w:rPr>
          <w:rFonts w:ascii="Arial" w:hAnsi="Arial" w:cs="Arial"/>
        </w:rPr>
        <w:t>ID – Mentioned that a petition has been submitted and that officers will look at viability of cycle path on promenade and said it would be good to have views of the LAF on this:</w:t>
      </w:r>
    </w:p>
    <w:p w:rsidR="00E906D4" w:rsidRDefault="00E906D4">
      <w:pPr>
        <w:rPr>
          <w:rFonts w:ascii="Arial" w:hAnsi="Arial" w:cs="Arial"/>
        </w:rPr>
      </w:pPr>
    </w:p>
    <w:p w:rsidR="00E906D4" w:rsidRDefault="00E906D4">
      <w:pPr>
        <w:rPr>
          <w:rFonts w:ascii="Arial" w:hAnsi="Arial" w:cs="Arial"/>
        </w:rPr>
      </w:pPr>
      <w:r>
        <w:rPr>
          <w:rFonts w:ascii="Arial" w:hAnsi="Arial" w:cs="Arial"/>
        </w:rPr>
        <w:t>AC said he hasn’t witnessed any conflicts between pedestrians and cyclists on this stretch of the seafront and that it would be good to spread out some of the cyclists, as the cycle lane above the promenade gets very busy and thinks it would make things safer - suggested perhaps some enforcement signage. AY commented that he thought it was more dangerous between the two piers. ID commented that behaviour is different when using shared space compared to segregated space. ID informed group that we will continue to use consultants for this as capacity of workforce is restricted.</w:t>
      </w:r>
    </w:p>
    <w:p w:rsidR="00E906D4" w:rsidRPr="00CB0C69" w:rsidRDefault="00E906D4">
      <w:pPr>
        <w:rPr>
          <w:rFonts w:ascii="Arial" w:hAnsi="Arial" w:cs="Arial"/>
          <w:b/>
          <w:i/>
        </w:rPr>
      </w:pPr>
    </w:p>
    <w:p w:rsidR="00E906D4" w:rsidRDefault="00E906D4">
      <w:pPr>
        <w:rPr>
          <w:rFonts w:ascii="Arial" w:hAnsi="Arial" w:cs="Arial"/>
        </w:rPr>
      </w:pPr>
    </w:p>
    <w:p w:rsidR="00E906D4" w:rsidRPr="00C3675F" w:rsidRDefault="00E906D4">
      <w:pPr>
        <w:rPr>
          <w:rFonts w:ascii="Arial" w:hAnsi="Arial" w:cs="Arial"/>
          <w:b/>
        </w:rPr>
      </w:pPr>
      <w:r w:rsidRPr="00C3675F">
        <w:rPr>
          <w:rFonts w:ascii="Arial" w:hAnsi="Arial" w:cs="Arial"/>
          <w:b/>
        </w:rPr>
        <w:t>9. AOB</w:t>
      </w:r>
    </w:p>
    <w:p w:rsidR="00E906D4" w:rsidRDefault="00E906D4">
      <w:pPr>
        <w:rPr>
          <w:rFonts w:ascii="Arial" w:hAnsi="Arial" w:cs="Arial"/>
        </w:rPr>
      </w:pPr>
    </w:p>
    <w:p w:rsidR="00E906D4" w:rsidRDefault="00E906D4">
      <w:pPr>
        <w:rPr>
          <w:rFonts w:ascii="Arial" w:hAnsi="Arial" w:cs="Arial"/>
        </w:rPr>
      </w:pPr>
      <w:r>
        <w:rPr>
          <w:rFonts w:ascii="Arial" w:hAnsi="Arial" w:cs="Arial"/>
        </w:rPr>
        <w:t>PJ – Seen notice from Carl to the Ramblers Association – the footpath along Kingsway has been agreed.</w:t>
      </w:r>
    </w:p>
    <w:p w:rsidR="00E906D4" w:rsidRDefault="00E906D4">
      <w:pPr>
        <w:rPr>
          <w:rFonts w:ascii="Arial" w:hAnsi="Arial" w:cs="Arial"/>
        </w:rPr>
      </w:pPr>
    </w:p>
    <w:p w:rsidR="00E906D4" w:rsidRDefault="00E906D4">
      <w:pPr>
        <w:rPr>
          <w:rFonts w:ascii="Arial" w:hAnsi="Arial" w:cs="Arial"/>
        </w:rPr>
      </w:pPr>
      <w:r>
        <w:rPr>
          <w:rFonts w:ascii="Arial" w:hAnsi="Arial" w:cs="Arial"/>
        </w:rPr>
        <w:t>MM –It is the 10</w:t>
      </w:r>
      <w:r w:rsidRPr="008B75DA">
        <w:rPr>
          <w:rFonts w:ascii="Arial" w:hAnsi="Arial" w:cs="Arial"/>
          <w:vertAlign w:val="superscript"/>
        </w:rPr>
        <w:t>th</w:t>
      </w:r>
      <w:r>
        <w:rPr>
          <w:rFonts w:ascii="Arial" w:hAnsi="Arial" w:cs="Arial"/>
        </w:rPr>
        <w:t xml:space="preserve"> Anniversary of Health Walks so there will be special walks with options to walk along bridle ways (happening in six sessions) which will be advertised.</w:t>
      </w:r>
    </w:p>
    <w:p w:rsidR="00E906D4" w:rsidRDefault="00E906D4">
      <w:pPr>
        <w:rPr>
          <w:rFonts w:ascii="Arial" w:hAnsi="Arial" w:cs="Arial"/>
        </w:rPr>
      </w:pPr>
    </w:p>
    <w:p w:rsidR="00E906D4" w:rsidRDefault="00E906D4">
      <w:pPr>
        <w:rPr>
          <w:rFonts w:ascii="Arial" w:hAnsi="Arial" w:cs="Arial"/>
          <w:b/>
        </w:rPr>
      </w:pPr>
      <w:r w:rsidRPr="00387F5D">
        <w:rPr>
          <w:rFonts w:ascii="Arial" w:hAnsi="Arial" w:cs="Arial"/>
          <w:b/>
        </w:rPr>
        <w:t xml:space="preserve">Date of next meeting; </w:t>
      </w:r>
    </w:p>
    <w:p w:rsidR="00E906D4" w:rsidRPr="00387F5D" w:rsidRDefault="00E906D4">
      <w:pPr>
        <w:rPr>
          <w:rFonts w:ascii="Arial" w:hAnsi="Arial" w:cs="Arial"/>
          <w:b/>
        </w:rPr>
      </w:pPr>
      <w:r>
        <w:rPr>
          <w:rFonts w:ascii="Arial" w:hAnsi="Arial" w:cs="Arial"/>
          <w:b/>
        </w:rPr>
        <w:t>04/07/2013</w:t>
      </w:r>
    </w:p>
    <w:p w:rsidR="00E906D4" w:rsidRPr="00387F5D" w:rsidRDefault="00E906D4">
      <w:pPr>
        <w:rPr>
          <w:rFonts w:ascii="Arial" w:hAnsi="Arial" w:cs="Arial"/>
          <w:b/>
        </w:rPr>
      </w:pPr>
      <w:r w:rsidRPr="00387F5D">
        <w:rPr>
          <w:rFonts w:ascii="Arial" w:hAnsi="Arial" w:cs="Arial"/>
          <w:b/>
        </w:rPr>
        <w:t>Chairperson</w:t>
      </w:r>
      <w:r>
        <w:rPr>
          <w:rFonts w:ascii="Arial" w:hAnsi="Arial" w:cs="Arial"/>
          <w:b/>
        </w:rPr>
        <w:t>: Peter Jarman</w:t>
      </w:r>
    </w:p>
    <w:p w:rsidR="00E906D4" w:rsidRPr="00387F5D" w:rsidRDefault="00E906D4">
      <w:pPr>
        <w:rPr>
          <w:rFonts w:ascii="Arial" w:hAnsi="Arial" w:cs="Arial"/>
          <w:b/>
        </w:rPr>
      </w:pPr>
    </w:p>
    <w:sectPr w:rsidR="00E906D4" w:rsidRPr="00387F5D" w:rsidSect="00DF057B">
      <w:footerReference w:type="default" r:id="rId7"/>
      <w:pgSz w:w="11906" w:h="16838"/>
      <w:pgMar w:top="630" w:right="656" w:bottom="144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06D4" w:rsidRDefault="00E906D4">
      <w:r>
        <w:separator/>
      </w:r>
    </w:p>
  </w:endnote>
  <w:endnote w:type="continuationSeparator" w:id="0">
    <w:p w:rsidR="00E906D4" w:rsidRDefault="00E906D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ill Sans">
    <w:altName w:val="Gill Sans MT"/>
    <w:panose1 w:val="020B0502020104020203"/>
    <w:charset w:val="00"/>
    <w:family w:val="swiss"/>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6D4" w:rsidRDefault="00E906D4" w:rsidP="00CB3AFF">
    <w:pPr>
      <w:pStyle w:val="Footer"/>
      <w:jc w:val="center"/>
    </w:pPr>
    <w:r>
      <w:t xml:space="preserve">Page </w:t>
    </w:r>
    <w:fldSimple w:instr=" PAGE ">
      <w:r>
        <w:rPr>
          <w:noProof/>
        </w:rPr>
        <w:t>3</w:t>
      </w:r>
    </w:fldSimple>
    <w:r>
      <w:t xml:space="preserve"> of </w:t>
    </w:r>
    <w:fldSimple w:instr=" NUMPAGES ">
      <w:r>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06D4" w:rsidRDefault="00E906D4">
      <w:r>
        <w:separator/>
      </w:r>
    </w:p>
  </w:footnote>
  <w:footnote w:type="continuationSeparator" w:id="0">
    <w:p w:rsidR="00E906D4" w:rsidRDefault="00E906D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6640F6"/>
    <w:multiLevelType w:val="hybridMultilevel"/>
    <w:tmpl w:val="9C2E144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stylePaneFormatFilter w:val="3F0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E5C14"/>
    <w:rsid w:val="0001225D"/>
    <w:rsid w:val="000226BB"/>
    <w:rsid w:val="00023B3A"/>
    <w:rsid w:val="0006724F"/>
    <w:rsid w:val="000932AA"/>
    <w:rsid w:val="000A0063"/>
    <w:rsid w:val="000A3ED8"/>
    <w:rsid w:val="000A4540"/>
    <w:rsid w:val="000A4E4F"/>
    <w:rsid w:val="000B28B6"/>
    <w:rsid w:val="000B76D3"/>
    <w:rsid w:val="000C453D"/>
    <w:rsid w:val="000C57F8"/>
    <w:rsid w:val="00131388"/>
    <w:rsid w:val="00141205"/>
    <w:rsid w:val="0014312E"/>
    <w:rsid w:val="00146119"/>
    <w:rsid w:val="00190C58"/>
    <w:rsid w:val="00191A5D"/>
    <w:rsid w:val="001A2DBF"/>
    <w:rsid w:val="001B1E23"/>
    <w:rsid w:val="001C0020"/>
    <w:rsid w:val="001D3D2B"/>
    <w:rsid w:val="001D63CF"/>
    <w:rsid w:val="001E4E35"/>
    <w:rsid w:val="00203FE5"/>
    <w:rsid w:val="00216A60"/>
    <w:rsid w:val="00223F20"/>
    <w:rsid w:val="002332DB"/>
    <w:rsid w:val="00233694"/>
    <w:rsid w:val="00244F53"/>
    <w:rsid w:val="00254EB0"/>
    <w:rsid w:val="00281D3F"/>
    <w:rsid w:val="00287CDA"/>
    <w:rsid w:val="0029733B"/>
    <w:rsid w:val="002B1735"/>
    <w:rsid w:val="002B1D0C"/>
    <w:rsid w:val="002E044D"/>
    <w:rsid w:val="002E32C9"/>
    <w:rsid w:val="002E7876"/>
    <w:rsid w:val="00302BA8"/>
    <w:rsid w:val="00304512"/>
    <w:rsid w:val="0031254F"/>
    <w:rsid w:val="003532FA"/>
    <w:rsid w:val="003535C2"/>
    <w:rsid w:val="00370754"/>
    <w:rsid w:val="00380074"/>
    <w:rsid w:val="00387F5D"/>
    <w:rsid w:val="003942D7"/>
    <w:rsid w:val="00394B8C"/>
    <w:rsid w:val="003B634F"/>
    <w:rsid w:val="003C7338"/>
    <w:rsid w:val="003D288B"/>
    <w:rsid w:val="003E25DE"/>
    <w:rsid w:val="003E3761"/>
    <w:rsid w:val="003E5513"/>
    <w:rsid w:val="003F59E1"/>
    <w:rsid w:val="004001FB"/>
    <w:rsid w:val="00412CCC"/>
    <w:rsid w:val="004136AD"/>
    <w:rsid w:val="004151C8"/>
    <w:rsid w:val="00430AA1"/>
    <w:rsid w:val="00433244"/>
    <w:rsid w:val="004360E5"/>
    <w:rsid w:val="00436792"/>
    <w:rsid w:val="00456099"/>
    <w:rsid w:val="00457FCE"/>
    <w:rsid w:val="004661D5"/>
    <w:rsid w:val="00474C88"/>
    <w:rsid w:val="004918B9"/>
    <w:rsid w:val="00494CB9"/>
    <w:rsid w:val="0049793A"/>
    <w:rsid w:val="004A66C8"/>
    <w:rsid w:val="004B0CBD"/>
    <w:rsid w:val="004B5DD5"/>
    <w:rsid w:val="004D2FD6"/>
    <w:rsid w:val="004D52D8"/>
    <w:rsid w:val="004E00F0"/>
    <w:rsid w:val="004E64F2"/>
    <w:rsid w:val="004F7E62"/>
    <w:rsid w:val="00521695"/>
    <w:rsid w:val="005334DC"/>
    <w:rsid w:val="00547A67"/>
    <w:rsid w:val="005643B2"/>
    <w:rsid w:val="005A6B9F"/>
    <w:rsid w:val="005B15B5"/>
    <w:rsid w:val="005B6937"/>
    <w:rsid w:val="005C1FD2"/>
    <w:rsid w:val="005C7D48"/>
    <w:rsid w:val="005D64C9"/>
    <w:rsid w:val="005F6CC4"/>
    <w:rsid w:val="006229E3"/>
    <w:rsid w:val="0062589C"/>
    <w:rsid w:val="00636CCA"/>
    <w:rsid w:val="00640108"/>
    <w:rsid w:val="00640CA5"/>
    <w:rsid w:val="00651B90"/>
    <w:rsid w:val="00677171"/>
    <w:rsid w:val="00683AA0"/>
    <w:rsid w:val="00696781"/>
    <w:rsid w:val="006B6051"/>
    <w:rsid w:val="006D1731"/>
    <w:rsid w:val="006F2A99"/>
    <w:rsid w:val="007035F1"/>
    <w:rsid w:val="00711833"/>
    <w:rsid w:val="00716CC1"/>
    <w:rsid w:val="0072478F"/>
    <w:rsid w:val="00725BD5"/>
    <w:rsid w:val="00740059"/>
    <w:rsid w:val="0075506A"/>
    <w:rsid w:val="00756C3C"/>
    <w:rsid w:val="00762E40"/>
    <w:rsid w:val="007646E3"/>
    <w:rsid w:val="00774854"/>
    <w:rsid w:val="00775F24"/>
    <w:rsid w:val="00776C59"/>
    <w:rsid w:val="00780119"/>
    <w:rsid w:val="007A6016"/>
    <w:rsid w:val="007B3586"/>
    <w:rsid w:val="007C5BFD"/>
    <w:rsid w:val="007D3B1A"/>
    <w:rsid w:val="007F41B7"/>
    <w:rsid w:val="00812265"/>
    <w:rsid w:val="00823B18"/>
    <w:rsid w:val="00824A81"/>
    <w:rsid w:val="0083652C"/>
    <w:rsid w:val="00843282"/>
    <w:rsid w:val="00850CFC"/>
    <w:rsid w:val="00852564"/>
    <w:rsid w:val="008663BB"/>
    <w:rsid w:val="00875DC2"/>
    <w:rsid w:val="008770DE"/>
    <w:rsid w:val="008849FB"/>
    <w:rsid w:val="008B56FC"/>
    <w:rsid w:val="008B75DA"/>
    <w:rsid w:val="008C4FE9"/>
    <w:rsid w:val="008C6CB3"/>
    <w:rsid w:val="008D4692"/>
    <w:rsid w:val="008E146C"/>
    <w:rsid w:val="008E4676"/>
    <w:rsid w:val="008E5C14"/>
    <w:rsid w:val="00900FF6"/>
    <w:rsid w:val="0090642C"/>
    <w:rsid w:val="0092603D"/>
    <w:rsid w:val="00940E48"/>
    <w:rsid w:val="009439F3"/>
    <w:rsid w:val="00961002"/>
    <w:rsid w:val="009724F0"/>
    <w:rsid w:val="00986FDA"/>
    <w:rsid w:val="0099383A"/>
    <w:rsid w:val="009949A3"/>
    <w:rsid w:val="009B67C8"/>
    <w:rsid w:val="009B7F09"/>
    <w:rsid w:val="009E6743"/>
    <w:rsid w:val="009E6CE5"/>
    <w:rsid w:val="009F49EF"/>
    <w:rsid w:val="00A73857"/>
    <w:rsid w:val="00A91728"/>
    <w:rsid w:val="00AA4353"/>
    <w:rsid w:val="00AC3876"/>
    <w:rsid w:val="00AE06AE"/>
    <w:rsid w:val="00AF4663"/>
    <w:rsid w:val="00B02A5F"/>
    <w:rsid w:val="00B06DD3"/>
    <w:rsid w:val="00B23441"/>
    <w:rsid w:val="00B32753"/>
    <w:rsid w:val="00B54F73"/>
    <w:rsid w:val="00B67B77"/>
    <w:rsid w:val="00B77BE9"/>
    <w:rsid w:val="00BA1575"/>
    <w:rsid w:val="00BB3B9B"/>
    <w:rsid w:val="00BB692A"/>
    <w:rsid w:val="00BC3F6C"/>
    <w:rsid w:val="00BD36E1"/>
    <w:rsid w:val="00BF5D02"/>
    <w:rsid w:val="00C03752"/>
    <w:rsid w:val="00C039B1"/>
    <w:rsid w:val="00C10B75"/>
    <w:rsid w:val="00C178BC"/>
    <w:rsid w:val="00C17B67"/>
    <w:rsid w:val="00C361AD"/>
    <w:rsid w:val="00C3675F"/>
    <w:rsid w:val="00C50C51"/>
    <w:rsid w:val="00C61966"/>
    <w:rsid w:val="00C73AEF"/>
    <w:rsid w:val="00CB0C69"/>
    <w:rsid w:val="00CB3AFF"/>
    <w:rsid w:val="00CD6CBC"/>
    <w:rsid w:val="00CE14B8"/>
    <w:rsid w:val="00CF10A3"/>
    <w:rsid w:val="00D00FB2"/>
    <w:rsid w:val="00D07B2F"/>
    <w:rsid w:val="00D157D5"/>
    <w:rsid w:val="00D4021F"/>
    <w:rsid w:val="00D50703"/>
    <w:rsid w:val="00D62B10"/>
    <w:rsid w:val="00D70AD0"/>
    <w:rsid w:val="00D75BA8"/>
    <w:rsid w:val="00D760AB"/>
    <w:rsid w:val="00D866E3"/>
    <w:rsid w:val="00D87E30"/>
    <w:rsid w:val="00D91B44"/>
    <w:rsid w:val="00D93FAE"/>
    <w:rsid w:val="00D940BB"/>
    <w:rsid w:val="00D96A49"/>
    <w:rsid w:val="00DC68DD"/>
    <w:rsid w:val="00DC7A91"/>
    <w:rsid w:val="00DD3DDA"/>
    <w:rsid w:val="00DE4733"/>
    <w:rsid w:val="00DE782A"/>
    <w:rsid w:val="00DF057B"/>
    <w:rsid w:val="00DF616F"/>
    <w:rsid w:val="00E15CBB"/>
    <w:rsid w:val="00E16B70"/>
    <w:rsid w:val="00E17D9D"/>
    <w:rsid w:val="00E45E4C"/>
    <w:rsid w:val="00E55197"/>
    <w:rsid w:val="00E7439C"/>
    <w:rsid w:val="00E74CCB"/>
    <w:rsid w:val="00E81879"/>
    <w:rsid w:val="00E82823"/>
    <w:rsid w:val="00E83FDF"/>
    <w:rsid w:val="00E8470A"/>
    <w:rsid w:val="00E906D4"/>
    <w:rsid w:val="00EB095A"/>
    <w:rsid w:val="00EC4362"/>
    <w:rsid w:val="00EE4F46"/>
    <w:rsid w:val="00F209B0"/>
    <w:rsid w:val="00F21384"/>
    <w:rsid w:val="00F278D8"/>
    <w:rsid w:val="00F30160"/>
    <w:rsid w:val="00F35379"/>
    <w:rsid w:val="00F37560"/>
    <w:rsid w:val="00F44DD9"/>
    <w:rsid w:val="00F603D5"/>
    <w:rsid w:val="00F67860"/>
    <w:rsid w:val="00F72C96"/>
    <w:rsid w:val="00F936B0"/>
    <w:rsid w:val="00FA223F"/>
    <w:rsid w:val="00FA2597"/>
    <w:rsid w:val="00FA52B8"/>
    <w:rsid w:val="00FD5A24"/>
    <w:rsid w:val="00FE2C69"/>
    <w:rsid w:val="00FE36C4"/>
    <w:rsid w:val="00FF0CD3"/>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Street"/>
  <w:smartTagType w:namespaceuri="urn:schemas-microsoft-com:office:smarttags" w:name="PlaceName"/>
  <w:smartTagType w:namespaceuri="urn:schemas-microsoft-com:office:smarttags" w:name="PlaceType"/>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57B"/>
    <w:rPr>
      <w:rFonts w:ascii="Gill Sans" w:hAnsi="Gill Sans"/>
      <w:sz w:val="24"/>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F6786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918B9"/>
    <w:rPr>
      <w:rFonts w:cs="Times New Roman"/>
      <w:sz w:val="2"/>
    </w:rPr>
  </w:style>
  <w:style w:type="character" w:styleId="CommentReference">
    <w:name w:val="annotation reference"/>
    <w:basedOn w:val="DefaultParagraphFont"/>
    <w:uiPriority w:val="99"/>
    <w:semiHidden/>
    <w:rsid w:val="00F67860"/>
    <w:rPr>
      <w:rFonts w:cs="Times New Roman"/>
      <w:sz w:val="16"/>
      <w:szCs w:val="16"/>
    </w:rPr>
  </w:style>
  <w:style w:type="paragraph" w:styleId="CommentText">
    <w:name w:val="annotation text"/>
    <w:basedOn w:val="Normal"/>
    <w:link w:val="CommentTextChar"/>
    <w:uiPriority w:val="99"/>
    <w:semiHidden/>
    <w:rsid w:val="00F67860"/>
    <w:rPr>
      <w:sz w:val="20"/>
    </w:rPr>
  </w:style>
  <w:style w:type="character" w:customStyle="1" w:styleId="CommentTextChar">
    <w:name w:val="Comment Text Char"/>
    <w:basedOn w:val="DefaultParagraphFont"/>
    <w:link w:val="CommentText"/>
    <w:uiPriority w:val="99"/>
    <w:semiHidden/>
    <w:locked/>
    <w:rsid w:val="004918B9"/>
    <w:rPr>
      <w:rFonts w:ascii="Gill Sans" w:hAnsi="Gill Sans" w:cs="Times New Roman"/>
      <w:sz w:val="20"/>
      <w:szCs w:val="20"/>
    </w:rPr>
  </w:style>
  <w:style w:type="paragraph" w:styleId="CommentSubject">
    <w:name w:val="annotation subject"/>
    <w:basedOn w:val="CommentText"/>
    <w:next w:val="CommentText"/>
    <w:link w:val="CommentSubjectChar"/>
    <w:uiPriority w:val="99"/>
    <w:semiHidden/>
    <w:rsid w:val="00F67860"/>
    <w:rPr>
      <w:b/>
      <w:bCs/>
    </w:rPr>
  </w:style>
  <w:style w:type="character" w:customStyle="1" w:styleId="CommentSubjectChar">
    <w:name w:val="Comment Subject Char"/>
    <w:basedOn w:val="CommentTextChar"/>
    <w:link w:val="CommentSubject"/>
    <w:uiPriority w:val="99"/>
    <w:semiHidden/>
    <w:locked/>
    <w:rsid w:val="004918B9"/>
    <w:rPr>
      <w:b/>
      <w:bCs/>
    </w:rPr>
  </w:style>
  <w:style w:type="paragraph" w:styleId="Header">
    <w:name w:val="header"/>
    <w:basedOn w:val="Normal"/>
    <w:link w:val="HeaderChar"/>
    <w:uiPriority w:val="99"/>
    <w:rsid w:val="00CB3AFF"/>
    <w:pPr>
      <w:tabs>
        <w:tab w:val="center" w:pos="4153"/>
        <w:tab w:val="right" w:pos="8306"/>
      </w:tabs>
    </w:pPr>
  </w:style>
  <w:style w:type="character" w:customStyle="1" w:styleId="HeaderChar">
    <w:name w:val="Header Char"/>
    <w:basedOn w:val="DefaultParagraphFont"/>
    <w:link w:val="Header"/>
    <w:uiPriority w:val="99"/>
    <w:semiHidden/>
    <w:locked/>
    <w:rsid w:val="004918B9"/>
    <w:rPr>
      <w:rFonts w:ascii="Gill Sans" w:hAnsi="Gill Sans" w:cs="Times New Roman"/>
      <w:sz w:val="20"/>
      <w:szCs w:val="20"/>
    </w:rPr>
  </w:style>
  <w:style w:type="paragraph" w:styleId="Footer">
    <w:name w:val="footer"/>
    <w:basedOn w:val="Normal"/>
    <w:link w:val="FooterChar"/>
    <w:uiPriority w:val="99"/>
    <w:rsid w:val="00CB3AFF"/>
    <w:pPr>
      <w:tabs>
        <w:tab w:val="center" w:pos="4153"/>
        <w:tab w:val="right" w:pos="8306"/>
      </w:tabs>
    </w:pPr>
  </w:style>
  <w:style w:type="character" w:customStyle="1" w:styleId="FooterChar">
    <w:name w:val="Footer Char"/>
    <w:basedOn w:val="DefaultParagraphFont"/>
    <w:link w:val="Footer"/>
    <w:uiPriority w:val="99"/>
    <w:semiHidden/>
    <w:locked/>
    <w:rsid w:val="004918B9"/>
    <w:rPr>
      <w:rFonts w:ascii="Gill Sans" w:hAnsi="Gill Sans" w:cs="Times New Roman"/>
      <w:sz w:val="20"/>
      <w:szCs w:val="20"/>
    </w:rPr>
  </w:style>
  <w:style w:type="character" w:styleId="Hyperlink">
    <w:name w:val="Hyperlink"/>
    <w:basedOn w:val="DefaultParagraphFont"/>
    <w:uiPriority w:val="99"/>
    <w:rsid w:val="009B7F09"/>
    <w:rPr>
      <w:rFonts w:cs="Times New Roman"/>
      <w:color w:val="0000FF"/>
      <w:u w:val="single"/>
    </w:rPr>
  </w:style>
  <w:style w:type="character" w:styleId="FollowedHyperlink">
    <w:name w:val="FollowedHyperlink"/>
    <w:basedOn w:val="DefaultParagraphFont"/>
    <w:uiPriority w:val="99"/>
    <w:rsid w:val="007035F1"/>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75129142">
      <w:marLeft w:val="0"/>
      <w:marRight w:val="0"/>
      <w:marTop w:val="0"/>
      <w:marBottom w:val="0"/>
      <w:divBdr>
        <w:top w:val="none" w:sz="0" w:space="0" w:color="auto"/>
        <w:left w:val="none" w:sz="0" w:space="0" w:color="auto"/>
        <w:bottom w:val="none" w:sz="0" w:space="0" w:color="auto"/>
        <w:right w:val="none" w:sz="0" w:space="0" w:color="auto"/>
      </w:divBdr>
      <w:divsChild>
        <w:div w:id="75129143">
          <w:marLeft w:val="0"/>
          <w:marRight w:val="0"/>
          <w:marTop w:val="0"/>
          <w:marBottom w:val="0"/>
          <w:divBdr>
            <w:top w:val="none" w:sz="0" w:space="0" w:color="auto"/>
            <w:left w:val="none" w:sz="0" w:space="0" w:color="auto"/>
            <w:bottom w:val="none" w:sz="0" w:space="0" w:color="auto"/>
            <w:right w:val="none" w:sz="0" w:space="0" w:color="auto"/>
          </w:divBdr>
          <w:divsChild>
            <w:div w:id="75129145">
              <w:marLeft w:val="0"/>
              <w:marRight w:val="0"/>
              <w:marTop w:val="0"/>
              <w:marBottom w:val="0"/>
              <w:divBdr>
                <w:top w:val="none" w:sz="0" w:space="0" w:color="auto"/>
                <w:left w:val="none" w:sz="0" w:space="0" w:color="auto"/>
                <w:bottom w:val="none" w:sz="0" w:space="0" w:color="auto"/>
                <w:right w:val="none" w:sz="0" w:space="0" w:color="auto"/>
              </w:divBdr>
              <w:divsChild>
                <w:div w:id="75129141">
                  <w:marLeft w:val="0"/>
                  <w:marRight w:val="0"/>
                  <w:marTop w:val="0"/>
                  <w:marBottom w:val="0"/>
                  <w:divBdr>
                    <w:top w:val="none" w:sz="0" w:space="0" w:color="auto"/>
                    <w:left w:val="none" w:sz="0" w:space="0" w:color="auto"/>
                    <w:bottom w:val="none" w:sz="0" w:space="0" w:color="auto"/>
                    <w:right w:val="none" w:sz="0" w:space="0" w:color="auto"/>
                  </w:divBdr>
                </w:div>
                <w:div w:id="7512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3</Pages>
  <Words>941</Words>
  <Characters>5366</Characters>
  <Application>Microsoft Office Outlook</Application>
  <DocSecurity>0</DocSecurity>
  <Lines>0</Lines>
  <Paragraphs>0</Paragraphs>
  <ScaleCrop>false</ScaleCrop>
  <Company>Brighton and Hove City Council</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Brighton &amp; Hove Local Access Forum</dc:title>
  <dc:subject/>
  <dc:creator>adrianbarritt</dc:creator>
  <cp:keywords/>
  <dc:description/>
  <cp:lastModifiedBy>Ruthgold</cp:lastModifiedBy>
  <cp:revision>2</cp:revision>
  <dcterms:created xsi:type="dcterms:W3CDTF">2013-06-11T14:35:00Z</dcterms:created>
  <dcterms:modified xsi:type="dcterms:W3CDTF">2013-06-11T14:35:00Z</dcterms:modified>
</cp:coreProperties>
</file>