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613" w:rsidRDefault="00662613">
      <w:pPr>
        <w:jc w:val="center"/>
        <w:rPr>
          <w:rFonts w:ascii="Arial" w:hAnsi="Arial" w:cs="Arial"/>
        </w:rPr>
      </w:pPr>
      <w:bookmarkStart w:id="0" w:name="_GoBack"/>
      <w:bookmarkEnd w:id="0"/>
    </w:p>
    <w:p w:rsidR="00662613" w:rsidRDefault="00662613" w:rsidP="00811DFD">
      <w:pPr>
        <w:pStyle w:val="Heading1"/>
      </w:pPr>
      <w:r>
        <w:t xml:space="preserve">Attendance </w:t>
      </w:r>
      <w:r w:rsidR="00C92258">
        <w:t>Contract Template</w:t>
      </w:r>
    </w:p>
    <w:p w:rsidR="00811DFD" w:rsidRPr="00811DFD" w:rsidRDefault="00811DFD" w:rsidP="00811D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8"/>
        <w:gridCol w:w="5354"/>
      </w:tblGrid>
      <w:tr w:rsidR="00662613" w:rsidTr="00701F3F">
        <w:tc>
          <w:tcPr>
            <w:tcW w:w="3168" w:type="dxa"/>
          </w:tcPr>
          <w:p w:rsidR="00662613" w:rsidRPr="00701F3F" w:rsidRDefault="00662613">
            <w:pPr>
              <w:pStyle w:val="Heading3"/>
            </w:pPr>
            <w:r w:rsidRPr="00701F3F">
              <w:t xml:space="preserve">Date/time of </w:t>
            </w:r>
            <w:r w:rsidR="00701F3F" w:rsidRPr="00701F3F">
              <w:t>meeting</w:t>
            </w:r>
            <w:r w:rsidR="00701F3F" w:rsidRPr="00701F3F">
              <w:rPr>
                <w:bCs w:val="0"/>
              </w:rPr>
              <w:t>:</w:t>
            </w:r>
          </w:p>
        </w:tc>
        <w:tc>
          <w:tcPr>
            <w:tcW w:w="5354" w:type="dxa"/>
          </w:tcPr>
          <w:p w:rsidR="00662613" w:rsidRDefault="00662613">
            <w:pPr>
              <w:jc w:val="both"/>
              <w:rPr>
                <w:rFonts w:ascii="Arial" w:hAnsi="Arial" w:cs="Arial"/>
                <w:sz w:val="28"/>
              </w:rPr>
            </w:pPr>
          </w:p>
        </w:tc>
      </w:tr>
      <w:tr w:rsidR="00662613" w:rsidTr="00701F3F">
        <w:tc>
          <w:tcPr>
            <w:tcW w:w="3168" w:type="dxa"/>
          </w:tcPr>
          <w:p w:rsidR="00662613" w:rsidRDefault="00662613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Venue</w:t>
            </w:r>
            <w:r w:rsidR="00701F3F">
              <w:rPr>
                <w:rFonts w:ascii="Arial" w:hAnsi="Arial" w:cs="Arial"/>
                <w:b/>
                <w:bCs/>
                <w:sz w:val="28"/>
              </w:rPr>
              <w:t>:</w:t>
            </w:r>
          </w:p>
        </w:tc>
        <w:tc>
          <w:tcPr>
            <w:tcW w:w="5354" w:type="dxa"/>
          </w:tcPr>
          <w:p w:rsidR="00662613" w:rsidRDefault="00662613">
            <w:pPr>
              <w:jc w:val="both"/>
              <w:rPr>
                <w:rFonts w:ascii="Arial" w:hAnsi="Arial" w:cs="Arial"/>
                <w:sz w:val="28"/>
              </w:rPr>
            </w:pPr>
          </w:p>
        </w:tc>
      </w:tr>
    </w:tbl>
    <w:p w:rsidR="00662613" w:rsidRDefault="00662613">
      <w:pPr>
        <w:jc w:val="both"/>
        <w:rPr>
          <w:rFonts w:ascii="Arial" w:hAnsi="Arial" w:cs="Arial"/>
          <w:b/>
          <w:bCs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8"/>
        <w:gridCol w:w="5354"/>
      </w:tblGrid>
      <w:tr w:rsidR="00662613" w:rsidTr="00701F3F">
        <w:tc>
          <w:tcPr>
            <w:tcW w:w="3168" w:type="dxa"/>
          </w:tcPr>
          <w:p w:rsidR="00662613" w:rsidRDefault="00662613">
            <w:pPr>
              <w:pStyle w:val="Heading3"/>
            </w:pPr>
            <w:r>
              <w:t xml:space="preserve">Pupil </w:t>
            </w:r>
            <w:r w:rsidR="00701F3F">
              <w:t>name</w:t>
            </w:r>
            <w:r w:rsidR="00701F3F" w:rsidRPr="00701F3F">
              <w:rPr>
                <w:bCs w:val="0"/>
              </w:rPr>
              <w:t>:</w:t>
            </w:r>
          </w:p>
        </w:tc>
        <w:tc>
          <w:tcPr>
            <w:tcW w:w="5354" w:type="dxa"/>
          </w:tcPr>
          <w:p w:rsidR="00662613" w:rsidRDefault="00662613">
            <w:pPr>
              <w:jc w:val="both"/>
              <w:rPr>
                <w:rFonts w:ascii="Arial" w:hAnsi="Arial" w:cs="Arial"/>
                <w:sz w:val="28"/>
              </w:rPr>
            </w:pPr>
          </w:p>
        </w:tc>
      </w:tr>
      <w:tr w:rsidR="00662613" w:rsidTr="00701F3F">
        <w:tc>
          <w:tcPr>
            <w:tcW w:w="3168" w:type="dxa"/>
          </w:tcPr>
          <w:p w:rsidR="00662613" w:rsidRDefault="00662613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Date of </w:t>
            </w:r>
            <w:r w:rsidR="00701F3F">
              <w:rPr>
                <w:rFonts w:ascii="Arial" w:hAnsi="Arial" w:cs="Arial"/>
                <w:b/>
                <w:bCs/>
                <w:sz w:val="28"/>
              </w:rPr>
              <w:t>birth:</w:t>
            </w:r>
          </w:p>
        </w:tc>
        <w:tc>
          <w:tcPr>
            <w:tcW w:w="5354" w:type="dxa"/>
          </w:tcPr>
          <w:p w:rsidR="00662613" w:rsidRDefault="00662613">
            <w:pPr>
              <w:jc w:val="both"/>
              <w:rPr>
                <w:rFonts w:ascii="Arial" w:hAnsi="Arial" w:cs="Arial"/>
                <w:sz w:val="28"/>
              </w:rPr>
            </w:pPr>
          </w:p>
        </w:tc>
      </w:tr>
      <w:tr w:rsidR="00662613" w:rsidTr="00701F3F">
        <w:tc>
          <w:tcPr>
            <w:tcW w:w="3168" w:type="dxa"/>
          </w:tcPr>
          <w:p w:rsidR="00662613" w:rsidRDefault="00662613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Address</w:t>
            </w:r>
            <w:r w:rsidR="00701F3F">
              <w:rPr>
                <w:rFonts w:ascii="Arial" w:hAnsi="Arial" w:cs="Arial"/>
                <w:b/>
                <w:bCs/>
                <w:sz w:val="28"/>
              </w:rPr>
              <w:t>:</w:t>
            </w:r>
          </w:p>
        </w:tc>
        <w:tc>
          <w:tcPr>
            <w:tcW w:w="5354" w:type="dxa"/>
          </w:tcPr>
          <w:p w:rsidR="00662613" w:rsidRDefault="00662613">
            <w:pPr>
              <w:jc w:val="both"/>
              <w:rPr>
                <w:rFonts w:ascii="Arial" w:hAnsi="Arial" w:cs="Arial"/>
                <w:sz w:val="28"/>
              </w:rPr>
            </w:pPr>
          </w:p>
        </w:tc>
      </w:tr>
      <w:tr w:rsidR="00701F3F" w:rsidTr="00CB69FD">
        <w:tc>
          <w:tcPr>
            <w:tcW w:w="3168" w:type="dxa"/>
          </w:tcPr>
          <w:p w:rsidR="00701F3F" w:rsidRDefault="00701F3F" w:rsidP="00CB69FD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5354" w:type="dxa"/>
          </w:tcPr>
          <w:p w:rsidR="00701F3F" w:rsidRDefault="00701F3F" w:rsidP="00CB69FD">
            <w:pPr>
              <w:jc w:val="both"/>
              <w:rPr>
                <w:rFonts w:ascii="Arial" w:hAnsi="Arial" w:cs="Arial"/>
                <w:sz w:val="28"/>
              </w:rPr>
            </w:pPr>
          </w:p>
        </w:tc>
      </w:tr>
      <w:tr w:rsidR="00662613" w:rsidTr="00701F3F">
        <w:tc>
          <w:tcPr>
            <w:tcW w:w="3168" w:type="dxa"/>
          </w:tcPr>
          <w:p w:rsidR="00662613" w:rsidRDefault="00662613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5354" w:type="dxa"/>
          </w:tcPr>
          <w:p w:rsidR="00662613" w:rsidRDefault="00662613">
            <w:pPr>
              <w:jc w:val="both"/>
              <w:rPr>
                <w:rFonts w:ascii="Arial" w:hAnsi="Arial" w:cs="Arial"/>
                <w:sz w:val="28"/>
              </w:rPr>
            </w:pPr>
          </w:p>
        </w:tc>
      </w:tr>
      <w:tr w:rsidR="00CE1984" w:rsidTr="00701F3F">
        <w:tc>
          <w:tcPr>
            <w:tcW w:w="3168" w:type="dxa"/>
          </w:tcPr>
          <w:p w:rsidR="00CE1984" w:rsidRDefault="00CE1984" w:rsidP="00A23FE4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School</w:t>
            </w:r>
            <w:r w:rsidR="00701F3F">
              <w:rPr>
                <w:rFonts w:ascii="Arial" w:hAnsi="Arial" w:cs="Arial"/>
                <w:b/>
                <w:bCs/>
                <w:sz w:val="28"/>
              </w:rPr>
              <w:t>:</w:t>
            </w:r>
          </w:p>
        </w:tc>
        <w:tc>
          <w:tcPr>
            <w:tcW w:w="5354" w:type="dxa"/>
          </w:tcPr>
          <w:p w:rsidR="00CE1984" w:rsidRDefault="00CE1984">
            <w:pPr>
              <w:jc w:val="both"/>
              <w:rPr>
                <w:rFonts w:ascii="Arial" w:hAnsi="Arial" w:cs="Arial"/>
                <w:sz w:val="28"/>
              </w:rPr>
            </w:pPr>
          </w:p>
        </w:tc>
      </w:tr>
      <w:tr w:rsidR="00CE1984" w:rsidTr="00701F3F">
        <w:tc>
          <w:tcPr>
            <w:tcW w:w="3168" w:type="dxa"/>
          </w:tcPr>
          <w:p w:rsidR="00CE1984" w:rsidRDefault="00CE1984" w:rsidP="00A23FE4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5354" w:type="dxa"/>
          </w:tcPr>
          <w:p w:rsidR="00CE1984" w:rsidRDefault="00CE1984">
            <w:pPr>
              <w:jc w:val="both"/>
              <w:rPr>
                <w:rFonts w:ascii="Arial" w:hAnsi="Arial" w:cs="Arial"/>
                <w:sz w:val="28"/>
              </w:rPr>
            </w:pPr>
          </w:p>
        </w:tc>
      </w:tr>
    </w:tbl>
    <w:p w:rsidR="00662613" w:rsidRDefault="00662613">
      <w:pPr>
        <w:jc w:val="both"/>
        <w:rPr>
          <w:rFonts w:ascii="Arial" w:hAnsi="Arial" w:cs="Arial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8"/>
        <w:gridCol w:w="5354"/>
      </w:tblGrid>
      <w:tr w:rsidR="00701F3F" w:rsidTr="00CB69FD">
        <w:tc>
          <w:tcPr>
            <w:tcW w:w="3168" w:type="dxa"/>
          </w:tcPr>
          <w:p w:rsidR="00701F3F" w:rsidRDefault="00701F3F" w:rsidP="00CB69FD">
            <w:pPr>
              <w:jc w:val="both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Present at meeting:</w:t>
            </w:r>
          </w:p>
        </w:tc>
        <w:tc>
          <w:tcPr>
            <w:tcW w:w="5354" w:type="dxa"/>
          </w:tcPr>
          <w:p w:rsidR="00701F3F" w:rsidRDefault="00701F3F" w:rsidP="00CB69FD">
            <w:pPr>
              <w:jc w:val="both"/>
              <w:rPr>
                <w:rFonts w:ascii="Arial" w:hAnsi="Arial" w:cs="Arial"/>
                <w:sz w:val="28"/>
              </w:rPr>
            </w:pPr>
          </w:p>
        </w:tc>
      </w:tr>
    </w:tbl>
    <w:p w:rsidR="00701F3F" w:rsidRDefault="00701F3F">
      <w:pPr>
        <w:jc w:val="both"/>
        <w:rPr>
          <w:rFonts w:ascii="Arial" w:hAnsi="Arial" w:cs="Arial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701F3F" w:rsidTr="00CB69FD">
        <w:tc>
          <w:tcPr>
            <w:tcW w:w="8522" w:type="dxa"/>
          </w:tcPr>
          <w:p w:rsidR="00701F3F" w:rsidRDefault="00701F3F" w:rsidP="00CB69FD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Action agreed</w:t>
            </w:r>
          </w:p>
        </w:tc>
      </w:tr>
      <w:tr w:rsidR="00701F3F" w:rsidTr="00CB69FD">
        <w:tc>
          <w:tcPr>
            <w:tcW w:w="8522" w:type="dxa"/>
          </w:tcPr>
          <w:p w:rsidR="00701F3F" w:rsidRDefault="00701F3F" w:rsidP="00701F3F">
            <w:pPr>
              <w:pStyle w:val="BodyText"/>
              <w:jc w:val="left"/>
            </w:pPr>
            <w:r>
              <w:t>EXAMPLES OF ACTION AGREED:</w:t>
            </w:r>
          </w:p>
          <w:p w:rsidR="00701F3F" w:rsidRDefault="00701F3F" w:rsidP="00701F3F">
            <w:pPr>
              <w:pStyle w:val="BodyText"/>
              <w:numPr>
                <w:ilvl w:val="0"/>
                <w:numId w:val="1"/>
              </w:numPr>
              <w:jc w:val="left"/>
            </w:pPr>
            <w:r>
              <w:t>Pupil will arrive at school by 8.30 a.m. every day.</w:t>
            </w:r>
          </w:p>
          <w:p w:rsidR="00701F3F" w:rsidRDefault="00701F3F" w:rsidP="00701F3F">
            <w:pPr>
              <w:pStyle w:val="BodyText"/>
              <w:numPr>
                <w:ilvl w:val="0"/>
                <w:numId w:val="1"/>
              </w:numPr>
              <w:jc w:val="left"/>
            </w:pPr>
            <w:r>
              <w:t>Parent will inform the school on the first day of a sickness absence and provide a note upon pupil’s return.</w:t>
            </w:r>
          </w:p>
          <w:p w:rsidR="00701F3F" w:rsidRDefault="00701F3F" w:rsidP="00701F3F">
            <w:pPr>
              <w:pStyle w:val="BodyText"/>
              <w:numPr>
                <w:ilvl w:val="0"/>
                <w:numId w:val="1"/>
              </w:numPr>
              <w:jc w:val="left"/>
            </w:pPr>
            <w:r>
              <w:t xml:space="preserve">Parent will provide medical evidence for every sickness absence pupil may incur. </w:t>
            </w:r>
          </w:p>
          <w:p w:rsidR="00701F3F" w:rsidRPr="00701F3F" w:rsidRDefault="00701F3F" w:rsidP="00701F3F">
            <w:pPr>
              <w:pStyle w:val="BodyText"/>
              <w:numPr>
                <w:ilvl w:val="0"/>
                <w:numId w:val="1"/>
              </w:numPr>
              <w:jc w:val="left"/>
            </w:pPr>
            <w:r>
              <w:t>Are any issues  preventing pupil from attending regularly, school staff will be informed?</w:t>
            </w:r>
          </w:p>
        </w:tc>
      </w:tr>
    </w:tbl>
    <w:p w:rsidR="00701F3F" w:rsidRDefault="00701F3F">
      <w:pPr>
        <w:jc w:val="both"/>
        <w:rPr>
          <w:rFonts w:ascii="Arial" w:hAnsi="Arial" w:cs="Arial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1"/>
        <w:gridCol w:w="4261"/>
      </w:tblGrid>
      <w:tr w:rsidR="00662613">
        <w:tc>
          <w:tcPr>
            <w:tcW w:w="4261" w:type="dxa"/>
          </w:tcPr>
          <w:p w:rsidR="00662613" w:rsidRDefault="00662613" w:rsidP="00B83D4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Attendance </w:t>
            </w:r>
            <w:r w:rsidR="00701F3F">
              <w:rPr>
                <w:rFonts w:ascii="Arial" w:hAnsi="Arial" w:cs="Arial"/>
                <w:sz w:val="28"/>
              </w:rPr>
              <w:t>target:</w:t>
            </w:r>
          </w:p>
        </w:tc>
        <w:tc>
          <w:tcPr>
            <w:tcW w:w="4261" w:type="dxa"/>
          </w:tcPr>
          <w:p w:rsidR="00662613" w:rsidRDefault="00BE0001" w:rsidP="00B83D4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100%</w:t>
            </w:r>
          </w:p>
        </w:tc>
      </w:tr>
      <w:tr w:rsidR="00662613">
        <w:tc>
          <w:tcPr>
            <w:tcW w:w="4261" w:type="dxa"/>
          </w:tcPr>
          <w:p w:rsidR="00662613" w:rsidRDefault="00662613" w:rsidP="00B83D4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Timescale for improvement</w:t>
            </w:r>
            <w:r w:rsidR="00701F3F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4261" w:type="dxa"/>
          </w:tcPr>
          <w:p w:rsidR="00662613" w:rsidRPr="00C92983" w:rsidRDefault="00662613" w:rsidP="00B83D48">
            <w:pPr>
              <w:rPr>
                <w:rFonts w:ascii="Arial" w:hAnsi="Arial" w:cs="Arial"/>
                <w:i/>
                <w:sz w:val="28"/>
              </w:rPr>
            </w:pPr>
          </w:p>
        </w:tc>
      </w:tr>
    </w:tbl>
    <w:p w:rsidR="00662613" w:rsidRDefault="00662613" w:rsidP="00B83D48">
      <w:pPr>
        <w:rPr>
          <w:rFonts w:ascii="Arial" w:hAnsi="Arial" w:cs="Arial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4"/>
        <w:gridCol w:w="4264"/>
      </w:tblGrid>
      <w:tr w:rsidR="00F252E8" w:rsidRPr="00B52D98" w:rsidTr="00B52D98">
        <w:tc>
          <w:tcPr>
            <w:tcW w:w="4264" w:type="dxa"/>
            <w:shd w:val="clear" w:color="auto" w:fill="auto"/>
          </w:tcPr>
          <w:p w:rsidR="00F252E8" w:rsidRPr="00B52D98" w:rsidRDefault="00F252E8" w:rsidP="00B83D48">
            <w:pPr>
              <w:rPr>
                <w:rFonts w:ascii="Arial" w:hAnsi="Arial" w:cs="Arial"/>
                <w:sz w:val="28"/>
              </w:rPr>
            </w:pPr>
            <w:r w:rsidRPr="00B52D98">
              <w:rPr>
                <w:rFonts w:ascii="Arial" w:hAnsi="Arial" w:cs="Arial"/>
                <w:sz w:val="28"/>
              </w:rPr>
              <w:t>Date for review meeting</w:t>
            </w:r>
            <w:r w:rsidR="00701F3F" w:rsidRPr="00B52D98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4264" w:type="dxa"/>
            <w:shd w:val="clear" w:color="auto" w:fill="auto"/>
          </w:tcPr>
          <w:p w:rsidR="00F252E8" w:rsidRPr="00B52D98" w:rsidRDefault="00F252E8" w:rsidP="00B83D48">
            <w:pPr>
              <w:rPr>
                <w:rFonts w:ascii="Arial" w:hAnsi="Arial" w:cs="Arial"/>
                <w:sz w:val="28"/>
              </w:rPr>
            </w:pPr>
          </w:p>
        </w:tc>
      </w:tr>
    </w:tbl>
    <w:p w:rsidR="00F252E8" w:rsidRDefault="00F252E8" w:rsidP="00B83D48">
      <w:pPr>
        <w:rPr>
          <w:rFonts w:ascii="Arial" w:hAnsi="Arial" w:cs="Arial"/>
          <w:sz w:val="28"/>
        </w:rPr>
      </w:pPr>
    </w:p>
    <w:p w:rsidR="00EB2D90" w:rsidRDefault="00CE1984" w:rsidP="00B83D4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 </w:t>
      </w:r>
      <w:r w:rsidR="00EB2D90">
        <w:rPr>
          <w:rFonts w:ascii="Arial" w:hAnsi="Arial" w:cs="Arial"/>
          <w:sz w:val="28"/>
        </w:rPr>
        <w:t xml:space="preserve"> confirm that this Attendance Action Plan was agreed by all present</w:t>
      </w:r>
      <w:r w:rsidR="00701F3F">
        <w:rPr>
          <w:rFonts w:ascii="Arial" w:hAnsi="Arial" w:cs="Arial"/>
          <w:sz w:val="28"/>
        </w:rPr>
        <w:t>.</w:t>
      </w:r>
    </w:p>
    <w:p w:rsidR="00701F3F" w:rsidRDefault="00701F3F" w:rsidP="00B83D48">
      <w:pPr>
        <w:rPr>
          <w:rFonts w:ascii="Arial" w:hAnsi="Arial" w:cs="Arial"/>
          <w:sz w:val="28"/>
        </w:rPr>
      </w:pPr>
    </w:p>
    <w:p w:rsidR="00EB2D90" w:rsidRDefault="00EB2D90" w:rsidP="00B83D4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Signed:</w:t>
      </w:r>
    </w:p>
    <w:p w:rsidR="00701F3F" w:rsidRDefault="00701F3F" w:rsidP="00B83D48">
      <w:pPr>
        <w:rPr>
          <w:rFonts w:ascii="Arial" w:hAnsi="Arial" w:cs="Arial"/>
          <w:sz w:val="28"/>
        </w:rPr>
      </w:pPr>
    </w:p>
    <w:p w:rsidR="00EB2D90" w:rsidRDefault="000526BF" w:rsidP="00B83D4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……………………………………………    </w:t>
      </w:r>
      <w:r w:rsidR="00EB2D90">
        <w:rPr>
          <w:rFonts w:ascii="Arial" w:hAnsi="Arial" w:cs="Arial"/>
          <w:sz w:val="28"/>
        </w:rPr>
        <w:t>Parent/carer</w:t>
      </w:r>
    </w:p>
    <w:p w:rsidR="00CE1984" w:rsidRDefault="00CE1984" w:rsidP="00B83D48">
      <w:pPr>
        <w:rPr>
          <w:rFonts w:ascii="Arial" w:hAnsi="Arial" w:cs="Arial"/>
          <w:sz w:val="28"/>
        </w:rPr>
      </w:pPr>
    </w:p>
    <w:p w:rsidR="00EB2D90" w:rsidRDefault="000526BF" w:rsidP="00B83D4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……………………………………………    </w:t>
      </w:r>
      <w:r w:rsidR="00EB2D90">
        <w:rPr>
          <w:rFonts w:ascii="Arial" w:hAnsi="Arial" w:cs="Arial"/>
          <w:sz w:val="28"/>
        </w:rPr>
        <w:t>Pupil</w:t>
      </w:r>
    </w:p>
    <w:p w:rsidR="00CE1984" w:rsidRDefault="00CE1984" w:rsidP="00B83D48">
      <w:pPr>
        <w:rPr>
          <w:rFonts w:ascii="Arial" w:hAnsi="Arial" w:cs="Arial"/>
          <w:sz w:val="28"/>
        </w:rPr>
      </w:pPr>
    </w:p>
    <w:p w:rsidR="00EB2D90" w:rsidRDefault="000526BF" w:rsidP="00B83D4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……………………………………………</w:t>
      </w:r>
      <w:r>
        <w:rPr>
          <w:rFonts w:ascii="Arial" w:hAnsi="Arial" w:cs="Arial"/>
          <w:sz w:val="28"/>
        </w:rPr>
        <w:tab/>
      </w:r>
      <w:r w:rsidR="00EB2D90">
        <w:rPr>
          <w:rFonts w:ascii="Arial" w:hAnsi="Arial" w:cs="Arial"/>
          <w:sz w:val="28"/>
        </w:rPr>
        <w:t>School Representative</w:t>
      </w:r>
    </w:p>
    <w:p w:rsidR="00CE1984" w:rsidRDefault="00CE1984" w:rsidP="00B83D48">
      <w:pPr>
        <w:rPr>
          <w:rFonts w:ascii="Arial" w:hAnsi="Arial" w:cs="Arial"/>
          <w:sz w:val="28"/>
        </w:rPr>
      </w:pPr>
    </w:p>
    <w:p w:rsidR="00E82549" w:rsidRDefault="000526BF" w:rsidP="0050276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……………………………………………</w:t>
      </w:r>
      <w:r>
        <w:rPr>
          <w:rFonts w:ascii="Arial" w:hAnsi="Arial" w:cs="Arial"/>
          <w:sz w:val="28"/>
        </w:rPr>
        <w:tab/>
      </w:r>
      <w:r w:rsidR="00EB2D90">
        <w:rPr>
          <w:rFonts w:ascii="Arial" w:hAnsi="Arial" w:cs="Arial"/>
          <w:sz w:val="28"/>
        </w:rPr>
        <w:t>Other Agency</w:t>
      </w:r>
    </w:p>
    <w:p w:rsidR="00E82549" w:rsidRDefault="00E82549">
      <w:pPr>
        <w:jc w:val="both"/>
        <w:rPr>
          <w:rFonts w:ascii="Arial" w:hAnsi="Arial" w:cs="Arial"/>
          <w:sz w:val="28"/>
        </w:rPr>
      </w:pPr>
    </w:p>
    <w:sectPr w:rsidR="00E82549" w:rsidSect="00701F3F">
      <w:footerReference w:type="default" r:id="rId8"/>
      <w:pgSz w:w="11906" w:h="16838"/>
      <w:pgMar w:top="1134" w:right="1531" w:bottom="1440" w:left="1797" w:header="709" w:footer="709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9EB" w:rsidRDefault="00B579EB">
      <w:r>
        <w:separator/>
      </w:r>
    </w:p>
  </w:endnote>
  <w:endnote w:type="continuationSeparator" w:id="0">
    <w:p w:rsidR="00B579EB" w:rsidRDefault="00B57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79E" w:rsidRPr="00A7361A" w:rsidRDefault="0023479E" w:rsidP="00A7361A">
    <w:pPr>
      <w:pStyle w:val="Footer"/>
      <w:jc w:val="center"/>
      <w:rPr>
        <w:sz w:val="20"/>
      </w:rPr>
    </w:pPr>
    <w:r w:rsidRPr="00A7361A">
      <w:rPr>
        <w:sz w:val="20"/>
      </w:rPr>
      <w:fldChar w:fldCharType="begin"/>
    </w:r>
    <w:r w:rsidRPr="00A7361A">
      <w:rPr>
        <w:sz w:val="20"/>
      </w:rPr>
      <w:instrText xml:space="preserve"> FILENAME \p </w:instrText>
    </w:r>
    <w:r w:rsidRPr="00A7361A">
      <w:rPr>
        <w:sz w:val="20"/>
      </w:rPr>
      <w:fldChar w:fldCharType="separate"/>
    </w:r>
    <w:r w:rsidR="00E2317C">
      <w:rPr>
        <w:noProof/>
        <w:sz w:val="20"/>
      </w:rPr>
      <w:t>S:\EWAS Shared Documents\ACE\Attendance Contract Sample.doc</w:t>
    </w:r>
    <w:r w:rsidRPr="00A7361A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9EB" w:rsidRDefault="00B579EB">
      <w:r>
        <w:separator/>
      </w:r>
    </w:p>
  </w:footnote>
  <w:footnote w:type="continuationSeparator" w:id="0">
    <w:p w:rsidR="00B579EB" w:rsidRDefault="00B57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30A1A"/>
    <w:multiLevelType w:val="hybridMultilevel"/>
    <w:tmpl w:val="8690AC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0E9B"/>
    <w:rsid w:val="000526BF"/>
    <w:rsid w:val="000C1BC9"/>
    <w:rsid w:val="00122760"/>
    <w:rsid w:val="0018162D"/>
    <w:rsid w:val="0023479E"/>
    <w:rsid w:val="003249DB"/>
    <w:rsid w:val="0037186C"/>
    <w:rsid w:val="00413EC0"/>
    <w:rsid w:val="00422F24"/>
    <w:rsid w:val="0042491C"/>
    <w:rsid w:val="00490A45"/>
    <w:rsid w:val="004B500D"/>
    <w:rsid w:val="004E207C"/>
    <w:rsid w:val="00502765"/>
    <w:rsid w:val="00511DB6"/>
    <w:rsid w:val="00513723"/>
    <w:rsid w:val="00582876"/>
    <w:rsid w:val="005C015C"/>
    <w:rsid w:val="00627BA5"/>
    <w:rsid w:val="00654C08"/>
    <w:rsid w:val="00662613"/>
    <w:rsid w:val="00684582"/>
    <w:rsid w:val="00687E2F"/>
    <w:rsid w:val="006C6776"/>
    <w:rsid w:val="00701F3F"/>
    <w:rsid w:val="00735F8B"/>
    <w:rsid w:val="00751541"/>
    <w:rsid w:val="0078740D"/>
    <w:rsid w:val="007B2956"/>
    <w:rsid w:val="007E6CBD"/>
    <w:rsid w:val="00811DFD"/>
    <w:rsid w:val="008C5E73"/>
    <w:rsid w:val="00921771"/>
    <w:rsid w:val="00924F1C"/>
    <w:rsid w:val="009468FD"/>
    <w:rsid w:val="0096357A"/>
    <w:rsid w:val="00992BCF"/>
    <w:rsid w:val="00A04A93"/>
    <w:rsid w:val="00A16EAA"/>
    <w:rsid w:val="00A23FE4"/>
    <w:rsid w:val="00A5650E"/>
    <w:rsid w:val="00A70E9B"/>
    <w:rsid w:val="00A7124E"/>
    <w:rsid w:val="00A7361A"/>
    <w:rsid w:val="00A875E2"/>
    <w:rsid w:val="00A96864"/>
    <w:rsid w:val="00B14394"/>
    <w:rsid w:val="00B52D98"/>
    <w:rsid w:val="00B579EB"/>
    <w:rsid w:val="00B60DCA"/>
    <w:rsid w:val="00B83D48"/>
    <w:rsid w:val="00BA0107"/>
    <w:rsid w:val="00BA2405"/>
    <w:rsid w:val="00BE0001"/>
    <w:rsid w:val="00C92258"/>
    <w:rsid w:val="00C92983"/>
    <w:rsid w:val="00C9776A"/>
    <w:rsid w:val="00CB69FD"/>
    <w:rsid w:val="00CE14F4"/>
    <w:rsid w:val="00CE1984"/>
    <w:rsid w:val="00D34637"/>
    <w:rsid w:val="00DC401E"/>
    <w:rsid w:val="00E222D9"/>
    <w:rsid w:val="00E2317C"/>
    <w:rsid w:val="00E43C0D"/>
    <w:rsid w:val="00E55A6D"/>
    <w:rsid w:val="00E82549"/>
    <w:rsid w:val="00EB2D90"/>
    <w:rsid w:val="00EF2254"/>
    <w:rsid w:val="00F10C7F"/>
    <w:rsid w:val="00F252E8"/>
    <w:rsid w:val="00F40170"/>
    <w:rsid w:val="00FC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sz w:val="28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Arial" w:hAnsi="Arial" w:cs="Arial"/>
      <w:i/>
      <w:iCs/>
      <w:sz w:val="28"/>
    </w:rPr>
  </w:style>
  <w:style w:type="paragraph" w:styleId="Header">
    <w:name w:val="header"/>
    <w:basedOn w:val="Normal"/>
    <w:rsid w:val="00CE14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E14F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E00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25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2DDEBC3F.dotm</Template>
  <TotalTime>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London Borough of Hammersmith and Fulham</vt:lpstr>
    </vt:vector>
  </TitlesOfParts>
  <Company>LBH&amp;F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 - Attendance contract template</dc:title>
  <dc:subject/>
  <dc:creator>Hajir Hussain (hh11)</dc:creator>
  <cp:keywords/>
  <cp:lastModifiedBy>Sarah Kamen (SK03)</cp:lastModifiedBy>
  <cp:revision>3</cp:revision>
  <cp:lastPrinted>2013-07-22T16:16:00Z</cp:lastPrinted>
  <dcterms:created xsi:type="dcterms:W3CDTF">2014-07-30T10:27:00Z</dcterms:created>
  <dcterms:modified xsi:type="dcterms:W3CDTF">2017-01-04T16:48:00Z</dcterms:modified>
</cp:coreProperties>
</file>