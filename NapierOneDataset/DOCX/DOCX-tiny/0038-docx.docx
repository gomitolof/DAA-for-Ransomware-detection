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50"/>
        <w:gridCol w:w="360"/>
        <w:gridCol w:w="270"/>
        <w:gridCol w:w="1440"/>
        <w:gridCol w:w="270"/>
        <w:gridCol w:w="74"/>
        <w:gridCol w:w="1208"/>
        <w:gridCol w:w="56"/>
        <w:gridCol w:w="503"/>
        <w:gridCol w:w="679"/>
        <w:gridCol w:w="2466"/>
        <w:gridCol w:w="480"/>
        <w:gridCol w:w="204"/>
        <w:gridCol w:w="174"/>
        <w:gridCol w:w="2699"/>
        <w:gridCol w:w="187"/>
      </w:tblGrid>
      <w:tr w:rsidR="00B42643" w14:paraId="5A435931" w14:textId="77777777" w:rsidTr="00897E9B">
        <w:trPr>
          <w:trHeight w:val="1890"/>
          <w:jc w:val="center"/>
        </w:trPr>
        <w:tc>
          <w:tcPr>
            <w:tcW w:w="450" w:type="dxa"/>
          </w:tcPr>
          <w:p w14:paraId="7C480B3E" w14:textId="77777777" w:rsidR="00B42643" w:rsidRPr="00B67D2F" w:rsidRDefault="00B42643" w:rsidP="00B42643">
            <w:pPr>
              <w:pStyle w:val="NoSpacing"/>
            </w:pPr>
          </w:p>
        </w:tc>
        <w:tc>
          <w:tcPr>
            <w:tcW w:w="8010" w:type="dxa"/>
            <w:gridSpan w:val="12"/>
            <w:shd w:val="clear" w:color="auto" w:fill="auto"/>
          </w:tcPr>
          <w:p w14:paraId="00C9EFAA" w14:textId="22B9F26F" w:rsidR="009659F6" w:rsidRPr="002F7BA8" w:rsidRDefault="009659F6" w:rsidP="009659F6">
            <w:pPr>
              <w:pStyle w:val="Title"/>
              <w:rPr>
                <w:sz w:val="52"/>
                <w:szCs w:val="52"/>
              </w:rPr>
            </w:pPr>
            <w:r w:rsidRPr="002F7BA8">
              <w:rPr>
                <w:sz w:val="52"/>
                <w:szCs w:val="52"/>
              </w:rPr>
              <w:t>happy holiday park</w:t>
            </w:r>
          </w:p>
          <w:p w14:paraId="3A8E5AA9" w14:textId="7DB84673" w:rsidR="00B42643" w:rsidRPr="00EA50F5" w:rsidRDefault="009659F6" w:rsidP="00EA50F5">
            <w:pPr>
              <w:pStyle w:val="Subtitle"/>
            </w:pPr>
            <w:r>
              <w:t>newsletter</w:t>
            </w:r>
          </w:p>
        </w:tc>
        <w:tc>
          <w:tcPr>
            <w:tcW w:w="3060" w:type="dxa"/>
            <w:gridSpan w:val="3"/>
          </w:tcPr>
          <w:p w14:paraId="0238DB57" w14:textId="77777777" w:rsidR="00B42643" w:rsidRDefault="00B42643" w:rsidP="001365CF">
            <w:pPr>
              <w:pStyle w:val="TOC2"/>
            </w:pPr>
          </w:p>
        </w:tc>
      </w:tr>
      <w:tr w:rsidR="00B42643" w14:paraId="30661500" w14:textId="77777777" w:rsidTr="00897E9B">
        <w:trPr>
          <w:trHeight w:val="1170"/>
          <w:jc w:val="center"/>
        </w:trPr>
        <w:tc>
          <w:tcPr>
            <w:tcW w:w="450" w:type="dxa"/>
          </w:tcPr>
          <w:p w14:paraId="64C19CAB" w14:textId="77777777" w:rsidR="00B42643" w:rsidRPr="00EA50F5" w:rsidRDefault="00B42643" w:rsidP="00B42643">
            <w:pPr>
              <w:pStyle w:val="NoSpacing"/>
            </w:pPr>
          </w:p>
        </w:tc>
        <w:tc>
          <w:tcPr>
            <w:tcW w:w="8010" w:type="dxa"/>
            <w:gridSpan w:val="12"/>
          </w:tcPr>
          <w:p w14:paraId="72A4443A" w14:textId="21067983" w:rsidR="00B42643" w:rsidRPr="00EA50F5" w:rsidRDefault="009659F6" w:rsidP="00EA50F5">
            <w:pPr>
              <w:pStyle w:val="Info"/>
            </w:pPr>
            <w:r>
              <w:t>issue 1</w:t>
            </w:r>
            <w:r w:rsidR="00B42643" w:rsidRPr="00EA50F5">
              <w:t xml:space="preserve">  |  </w:t>
            </w:r>
            <w:r>
              <w:t>march 20</w:t>
            </w:r>
            <w:r w:rsidR="001365CF">
              <w:t>2</w:t>
            </w:r>
            <w:r w:rsidR="00264DF7">
              <w:t>1</w:t>
            </w:r>
            <w:r w:rsidR="00B42643" w:rsidRPr="00EA50F5">
              <w:t xml:space="preserve"> </w:t>
            </w:r>
          </w:p>
        </w:tc>
        <w:tc>
          <w:tcPr>
            <w:tcW w:w="3060" w:type="dxa"/>
            <w:gridSpan w:val="3"/>
            <w:shd w:val="clear" w:color="auto" w:fill="auto"/>
          </w:tcPr>
          <w:p w14:paraId="22DA6BCB" w14:textId="77777777" w:rsidR="00B42643" w:rsidRDefault="00B42643" w:rsidP="00B67D2F">
            <w:pPr>
              <w:rPr>
                <w:lang w:eastAsia="ja-JP"/>
              </w:rPr>
            </w:pPr>
          </w:p>
        </w:tc>
      </w:tr>
      <w:tr w:rsidR="00B42643" w14:paraId="4FA79F55" w14:textId="77777777" w:rsidTr="008D6B05">
        <w:trPr>
          <w:trHeight w:val="2857"/>
          <w:jc w:val="center"/>
        </w:trPr>
        <w:tc>
          <w:tcPr>
            <w:tcW w:w="450" w:type="dxa"/>
          </w:tcPr>
          <w:p w14:paraId="57407B10" w14:textId="77777777" w:rsidR="00B42643" w:rsidRDefault="00B42643" w:rsidP="00B42643">
            <w:pPr>
              <w:pStyle w:val="NoSpacing"/>
            </w:pPr>
          </w:p>
        </w:tc>
        <w:tc>
          <w:tcPr>
            <w:tcW w:w="8010" w:type="dxa"/>
            <w:gridSpan w:val="12"/>
            <w:vMerge w:val="restart"/>
          </w:tcPr>
          <w:p w14:paraId="66982C30" w14:textId="77777777" w:rsidR="00B42643" w:rsidRDefault="00B42643" w:rsidP="00C714EB"/>
          <w:p w14:paraId="289B5691" w14:textId="77777777" w:rsidR="00F81AEA" w:rsidRPr="00F81AEA" w:rsidRDefault="00F81AEA" w:rsidP="00F81AEA"/>
          <w:p w14:paraId="4E71196D" w14:textId="77777777" w:rsidR="00F81AEA" w:rsidRPr="00F81AEA" w:rsidRDefault="00F81AEA" w:rsidP="00F81AEA"/>
          <w:p w14:paraId="051623D5" w14:textId="77777777" w:rsidR="00F81AEA" w:rsidRPr="00F81AEA" w:rsidRDefault="00F81AEA" w:rsidP="00F81AEA"/>
          <w:p w14:paraId="0C071022" w14:textId="77777777" w:rsidR="00F81AEA" w:rsidRPr="00F81AEA" w:rsidRDefault="00F81AEA" w:rsidP="00F81AEA"/>
          <w:p w14:paraId="2C632E39" w14:textId="77777777" w:rsidR="00F81AEA" w:rsidRPr="00F81AEA" w:rsidRDefault="00F81AEA" w:rsidP="00F81AEA"/>
          <w:p w14:paraId="0407395D" w14:textId="77777777" w:rsidR="00F81AEA" w:rsidRDefault="00F81AEA" w:rsidP="00F81AEA"/>
          <w:p w14:paraId="5FBDFB63" w14:textId="24304C93" w:rsidR="00F81AEA" w:rsidRPr="00F81AEA" w:rsidRDefault="00F81AEA" w:rsidP="00F81AEA">
            <w:pPr>
              <w:tabs>
                <w:tab w:val="left" w:pos="3216"/>
              </w:tabs>
            </w:pPr>
            <w:r>
              <w:tab/>
            </w:r>
            <w:bookmarkStart w:id="0" w:name="_GoBack"/>
            <w:bookmarkEnd w:id="0"/>
          </w:p>
        </w:tc>
        <w:tc>
          <w:tcPr>
            <w:tcW w:w="3060" w:type="dxa"/>
            <w:gridSpan w:val="3"/>
            <w:shd w:val="clear" w:color="auto" w:fill="auto"/>
          </w:tcPr>
          <w:p w14:paraId="682E6611" w14:textId="425FB71C" w:rsidR="009659F6" w:rsidRPr="00784858" w:rsidRDefault="009659F6" w:rsidP="009659F6">
            <w:pPr>
              <w:pStyle w:val="TOC1"/>
              <w:rPr>
                <w:sz w:val="32"/>
                <w:szCs w:val="32"/>
              </w:rPr>
            </w:pPr>
            <w:r w:rsidRPr="00784858">
              <w:rPr>
                <w:sz w:val="32"/>
                <w:szCs w:val="32"/>
              </w:rPr>
              <w:t>new for 20</w:t>
            </w:r>
            <w:r w:rsidR="001365CF">
              <w:rPr>
                <w:sz w:val="32"/>
                <w:szCs w:val="32"/>
              </w:rPr>
              <w:t>2</w:t>
            </w:r>
            <w:r w:rsidR="00264DF7">
              <w:rPr>
                <w:sz w:val="32"/>
                <w:szCs w:val="32"/>
              </w:rPr>
              <w:t>1</w:t>
            </w:r>
          </w:p>
          <w:p w14:paraId="47818A68" w14:textId="75C892FF" w:rsidR="00B42643" w:rsidRPr="00FC2165" w:rsidRDefault="009659F6" w:rsidP="001365CF">
            <w:pPr>
              <w:pStyle w:val="TOC2"/>
            </w:pPr>
            <w:r>
              <w:t xml:space="preserve">We’ve opened a </w:t>
            </w:r>
            <w:r w:rsidR="004E2DFE">
              <w:t>n</w:t>
            </w:r>
            <w:r>
              <w:t>ew drying room so that you can keep all your kit warm and dry after a hard day’s walking!</w:t>
            </w:r>
          </w:p>
        </w:tc>
      </w:tr>
      <w:tr w:rsidR="00B42643" w14:paraId="70F1CD09" w14:textId="77777777" w:rsidTr="00AA4539">
        <w:trPr>
          <w:trHeight w:val="89"/>
          <w:jc w:val="center"/>
        </w:trPr>
        <w:tc>
          <w:tcPr>
            <w:tcW w:w="450" w:type="dxa"/>
          </w:tcPr>
          <w:p w14:paraId="6C985AC4" w14:textId="77777777" w:rsidR="00B42643" w:rsidRDefault="00B42643" w:rsidP="00B42643">
            <w:pPr>
              <w:pStyle w:val="NoSpacing"/>
            </w:pPr>
          </w:p>
        </w:tc>
        <w:tc>
          <w:tcPr>
            <w:tcW w:w="8010" w:type="dxa"/>
            <w:gridSpan w:val="12"/>
            <w:vMerge/>
          </w:tcPr>
          <w:p w14:paraId="2BDEF7B5" w14:textId="77777777" w:rsidR="00B42643" w:rsidRDefault="00B42643" w:rsidP="00C714EB"/>
        </w:tc>
        <w:tc>
          <w:tcPr>
            <w:tcW w:w="174" w:type="dxa"/>
            <w:shd w:val="clear" w:color="auto" w:fill="auto"/>
          </w:tcPr>
          <w:p w14:paraId="23D1A0D0" w14:textId="77777777" w:rsidR="00B42643" w:rsidRPr="00C714EB" w:rsidRDefault="00B42643" w:rsidP="00C714E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2699" w:type="dxa"/>
            <w:tcBorders>
              <w:top w:val="single" w:sz="24" w:space="0" w:color="FFFFFF" w:themeColor="background1"/>
            </w:tcBorders>
            <w:shd w:val="clear" w:color="auto" w:fill="auto"/>
          </w:tcPr>
          <w:p w14:paraId="3C131F08" w14:textId="77777777" w:rsidR="00B42643" w:rsidRPr="00C714EB" w:rsidRDefault="00B42643" w:rsidP="00C714E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187" w:type="dxa"/>
            <w:shd w:val="clear" w:color="auto" w:fill="auto"/>
          </w:tcPr>
          <w:p w14:paraId="449A5D15" w14:textId="77777777" w:rsidR="00B42643" w:rsidRPr="00C714EB" w:rsidRDefault="00B42643" w:rsidP="00C714EB">
            <w:pPr>
              <w:pStyle w:val="NoSpacing"/>
              <w:rPr>
                <w:sz w:val="10"/>
                <w:szCs w:val="10"/>
              </w:rPr>
            </w:pPr>
          </w:p>
        </w:tc>
      </w:tr>
      <w:tr w:rsidR="00B42643" w14:paraId="79A4ED97" w14:textId="77777777" w:rsidTr="00AA4539">
        <w:trPr>
          <w:trHeight w:val="2538"/>
          <w:jc w:val="center"/>
        </w:trPr>
        <w:tc>
          <w:tcPr>
            <w:tcW w:w="450" w:type="dxa"/>
          </w:tcPr>
          <w:p w14:paraId="0753CD61" w14:textId="77777777" w:rsidR="00B42643" w:rsidRDefault="00B42643" w:rsidP="00B42643">
            <w:pPr>
              <w:pStyle w:val="NoSpacing"/>
            </w:pPr>
          </w:p>
        </w:tc>
        <w:tc>
          <w:tcPr>
            <w:tcW w:w="8010" w:type="dxa"/>
            <w:gridSpan w:val="12"/>
            <w:vMerge/>
          </w:tcPr>
          <w:p w14:paraId="34FAC680" w14:textId="77777777" w:rsidR="00B42643" w:rsidRDefault="00B42643" w:rsidP="00C714EB"/>
        </w:tc>
        <w:tc>
          <w:tcPr>
            <w:tcW w:w="3060" w:type="dxa"/>
            <w:gridSpan w:val="3"/>
            <w:vMerge w:val="restart"/>
            <w:shd w:val="clear" w:color="auto" w:fill="auto"/>
          </w:tcPr>
          <w:p w14:paraId="6E3D8098" w14:textId="1E1CE037" w:rsidR="008D6B05" w:rsidRPr="009857B1" w:rsidRDefault="008D6B05" w:rsidP="008D6B05">
            <w:pPr>
              <w:pStyle w:val="TOC1"/>
              <w:rPr>
                <w:sz w:val="32"/>
                <w:szCs w:val="32"/>
              </w:rPr>
            </w:pPr>
            <w:r w:rsidRPr="009857B1">
              <w:rPr>
                <w:sz w:val="32"/>
                <w:szCs w:val="32"/>
              </w:rPr>
              <w:t>go</w:t>
            </w:r>
            <w:r>
              <w:rPr>
                <w:sz w:val="32"/>
                <w:szCs w:val="32"/>
              </w:rPr>
              <w:t xml:space="preserve"> discover</w:t>
            </w:r>
          </w:p>
          <w:p w14:paraId="2EFB0D9E" w14:textId="2AA6B68C" w:rsidR="008D6B05" w:rsidRPr="001365CF" w:rsidRDefault="008D6B05" w:rsidP="001365CF">
            <w:pPr>
              <w:pStyle w:val="TOC2"/>
            </w:pPr>
            <w:r w:rsidRPr="001365CF">
              <w:t>20</w:t>
            </w:r>
            <w:r w:rsidR="001365CF" w:rsidRPr="001365CF">
              <w:t>20</w:t>
            </w:r>
            <w:r w:rsidRPr="001365CF">
              <w:t xml:space="preserve"> is Wales’ Year of </w:t>
            </w:r>
            <w:r w:rsidR="001365CF" w:rsidRPr="001365CF">
              <w:t>Outdoors</w:t>
            </w:r>
            <w:r w:rsidR="001365CF">
              <w:t>. C</w:t>
            </w:r>
            <w:r w:rsidR="001365CF" w:rsidRPr="001365CF">
              <w:t>heck in to the real Wales and experience our Welcome without Walls.</w:t>
            </w:r>
          </w:p>
          <w:p w14:paraId="2AFAFC11" w14:textId="640876D1" w:rsidR="00B42643" w:rsidRPr="001365CF" w:rsidRDefault="001365CF" w:rsidP="001365CF">
            <w:pPr>
              <w:pStyle w:val="TOC2"/>
            </w:pPr>
            <w:r w:rsidRPr="001365CF">
              <w:t>visitwales.com/inspire-me/year-outdoors-welcome</w:t>
            </w:r>
          </w:p>
        </w:tc>
      </w:tr>
      <w:tr w:rsidR="00B42643" w14:paraId="57124715" w14:textId="77777777" w:rsidTr="00B42643">
        <w:trPr>
          <w:trHeight w:val="729"/>
          <w:jc w:val="center"/>
        </w:trPr>
        <w:tc>
          <w:tcPr>
            <w:tcW w:w="450" w:type="dxa"/>
          </w:tcPr>
          <w:p w14:paraId="473BBCC1" w14:textId="77777777" w:rsidR="00B42643" w:rsidRDefault="00B42643" w:rsidP="00B42643">
            <w:pPr>
              <w:pStyle w:val="NoSpacing"/>
            </w:pPr>
          </w:p>
        </w:tc>
        <w:tc>
          <w:tcPr>
            <w:tcW w:w="8010" w:type="dxa"/>
            <w:gridSpan w:val="12"/>
          </w:tcPr>
          <w:p w14:paraId="59C51E8A" w14:textId="7C60F5E9" w:rsidR="00B42643" w:rsidRDefault="009659F6" w:rsidP="00EA50F5">
            <w:pPr>
              <w:pStyle w:val="Heading1"/>
              <w:rPr>
                <w:lang w:eastAsia="ja-JP"/>
              </w:rPr>
            </w:pPr>
            <w:r>
              <w:t>walkers are welcome in wales!</w:t>
            </w:r>
          </w:p>
        </w:tc>
        <w:tc>
          <w:tcPr>
            <w:tcW w:w="3060" w:type="dxa"/>
            <w:gridSpan w:val="3"/>
            <w:vMerge/>
            <w:shd w:val="clear" w:color="auto" w:fill="auto"/>
          </w:tcPr>
          <w:p w14:paraId="7A317995" w14:textId="77777777" w:rsidR="00B42643" w:rsidRDefault="00B42643" w:rsidP="001365CF">
            <w:pPr>
              <w:pStyle w:val="TOC2"/>
            </w:pPr>
          </w:p>
        </w:tc>
      </w:tr>
      <w:tr w:rsidR="00897E9B" w:rsidRPr="00897E9B" w14:paraId="480E6BFE" w14:textId="77777777" w:rsidTr="00AA4539">
        <w:trPr>
          <w:trHeight w:val="144"/>
          <w:jc w:val="center"/>
        </w:trPr>
        <w:tc>
          <w:tcPr>
            <w:tcW w:w="450" w:type="dxa"/>
          </w:tcPr>
          <w:p w14:paraId="733DD781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630" w:type="dxa"/>
            <w:gridSpan w:val="2"/>
            <w:shd w:val="clear" w:color="auto" w:fill="454C02" w:themeFill="accent2"/>
          </w:tcPr>
          <w:p w14:paraId="268158C4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1784" w:type="dxa"/>
            <w:gridSpan w:val="3"/>
            <w:shd w:val="clear" w:color="auto" w:fill="auto"/>
          </w:tcPr>
          <w:p w14:paraId="4B371611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1208" w:type="dxa"/>
            <w:shd w:val="clear" w:color="auto" w:fill="auto"/>
          </w:tcPr>
          <w:p w14:paraId="1B56733A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559" w:type="dxa"/>
            <w:gridSpan w:val="2"/>
            <w:vMerge w:val="restart"/>
            <w:shd w:val="clear" w:color="auto" w:fill="auto"/>
          </w:tcPr>
          <w:p w14:paraId="5E8F44DF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3829" w:type="dxa"/>
            <w:gridSpan w:val="4"/>
            <w:shd w:val="clear" w:color="auto" w:fill="auto"/>
          </w:tcPr>
          <w:p w14:paraId="3951FFD2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174" w:type="dxa"/>
            <w:shd w:val="clear" w:color="auto" w:fill="auto"/>
          </w:tcPr>
          <w:p w14:paraId="19CFE8D8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2699" w:type="dxa"/>
            <w:tcBorders>
              <w:top w:val="single" w:sz="24" w:space="0" w:color="FFFFFF" w:themeColor="background1"/>
            </w:tcBorders>
            <w:shd w:val="clear" w:color="auto" w:fill="auto"/>
          </w:tcPr>
          <w:p w14:paraId="582459DE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187" w:type="dxa"/>
            <w:shd w:val="clear" w:color="auto" w:fill="auto"/>
          </w:tcPr>
          <w:p w14:paraId="05988AB8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</w:tr>
      <w:tr w:rsidR="00897E9B" w14:paraId="4E01D36E" w14:textId="77777777" w:rsidTr="00B42643">
        <w:trPr>
          <w:trHeight w:val="3744"/>
          <w:jc w:val="center"/>
        </w:trPr>
        <w:tc>
          <w:tcPr>
            <w:tcW w:w="450" w:type="dxa"/>
          </w:tcPr>
          <w:p w14:paraId="6C51BD1F" w14:textId="77777777" w:rsidR="00897E9B" w:rsidRPr="00EA50F5" w:rsidRDefault="00897E9B" w:rsidP="00B42643">
            <w:pPr>
              <w:pStyle w:val="NoSpacing"/>
              <w:rPr>
                <w:sz w:val="12"/>
              </w:rPr>
            </w:pPr>
          </w:p>
        </w:tc>
        <w:tc>
          <w:tcPr>
            <w:tcW w:w="3622" w:type="dxa"/>
            <w:gridSpan w:val="6"/>
            <w:shd w:val="clear" w:color="auto" w:fill="auto"/>
          </w:tcPr>
          <w:p w14:paraId="32933D1C" w14:textId="699F0F58" w:rsidR="009659F6" w:rsidRPr="0070530C" w:rsidRDefault="005E5D3A" w:rsidP="009659F6">
            <w:r w:rsidRPr="00560273">
              <w:t xml:space="preserve">Glyndŵr’s Way </w:t>
            </w:r>
            <w:r>
              <w:t>offers</w:t>
            </w:r>
            <w:r w:rsidRPr="00560273">
              <w:t xml:space="preserve"> 135 miles </w:t>
            </w:r>
            <w:r>
              <w:t xml:space="preserve">of wonderful walking through some </w:t>
            </w:r>
            <w:r w:rsidRPr="00560273">
              <w:rPr>
                <w:bCs/>
              </w:rPr>
              <w:t>of the finest landscape</w:t>
            </w:r>
            <w:r>
              <w:rPr>
                <w:bCs/>
              </w:rPr>
              <w:t>s</w:t>
            </w:r>
            <w:r w:rsidRPr="00560273">
              <w:rPr>
                <w:bCs/>
              </w:rPr>
              <w:t xml:space="preserve"> in Wales</w:t>
            </w:r>
            <w:r w:rsidR="009659F6" w:rsidRPr="0070530C">
              <w:t xml:space="preserve"> for people </w:t>
            </w:r>
            <w:r w:rsidR="009659F6">
              <w:t xml:space="preserve">of </w:t>
            </w:r>
            <w:r w:rsidR="009659F6" w:rsidRPr="0070530C">
              <w:t xml:space="preserve">all abilities to embark on walking their way to health. </w:t>
            </w:r>
          </w:p>
          <w:p w14:paraId="7526AF49" w14:textId="68CDE73A" w:rsidR="00897E9B" w:rsidRPr="00EA50F5" w:rsidRDefault="009659F6" w:rsidP="009659F6">
            <w:r w:rsidRPr="0070530C">
              <w:t xml:space="preserve">Brisk walking can benefit mental and physical health and well-being, and provides people of all ages and abilities with a fantastic opportunity to form positive exercise habits. As well as reaping the health and wellbeing benefits, </w:t>
            </w:r>
            <w:r w:rsidR="005E5D3A">
              <w:t>walking</w:t>
            </w:r>
            <w:r w:rsidRPr="0070530C">
              <w:t xml:space="preserve"> offers </w:t>
            </w:r>
            <w:r w:rsidR="005E5D3A">
              <w:t xml:space="preserve">your family </w:t>
            </w:r>
            <w:r w:rsidRPr="0070530C">
              <w:t>the</w:t>
            </w:r>
            <w:r w:rsidR="005E5D3A">
              <w:t xml:space="preserve"> </w:t>
            </w:r>
          </w:p>
        </w:tc>
        <w:tc>
          <w:tcPr>
            <w:tcW w:w="559" w:type="dxa"/>
            <w:gridSpan w:val="2"/>
            <w:vMerge/>
            <w:shd w:val="clear" w:color="auto" w:fill="auto"/>
          </w:tcPr>
          <w:p w14:paraId="681F7077" w14:textId="77777777" w:rsidR="00897E9B" w:rsidRPr="00EA50F5" w:rsidRDefault="00897E9B" w:rsidP="00EA50F5">
            <w:pPr>
              <w:pStyle w:val="NoSpacing"/>
              <w:rPr>
                <w:sz w:val="12"/>
              </w:rPr>
            </w:pPr>
          </w:p>
        </w:tc>
        <w:tc>
          <w:tcPr>
            <w:tcW w:w="3829" w:type="dxa"/>
            <w:gridSpan w:val="4"/>
            <w:shd w:val="clear" w:color="auto" w:fill="auto"/>
          </w:tcPr>
          <w:p w14:paraId="2C44E8C0" w14:textId="3962F8F7" w:rsidR="009659F6" w:rsidRPr="0070530C" w:rsidRDefault="009659F6" w:rsidP="009659F6">
            <w:pPr>
              <w:jc w:val="both"/>
            </w:pPr>
            <w:r w:rsidRPr="0070530C">
              <w:t>opportunity to explore the great outdoors</w:t>
            </w:r>
            <w:r>
              <w:t xml:space="preserve"> and </w:t>
            </w:r>
            <w:r w:rsidRPr="0070530C">
              <w:t>the natural environment and potentially discover new activities to take part in.</w:t>
            </w:r>
          </w:p>
          <w:p w14:paraId="6AA1E62A" w14:textId="77777777" w:rsidR="009659F6" w:rsidRDefault="009659F6" w:rsidP="009659F6">
            <w:r w:rsidRPr="0070530C">
              <w:t>Walking briskly for 30 minutes a day, five days a week is one way of meeting medical experts</w:t>
            </w:r>
            <w:r>
              <w:t>’</w:t>
            </w:r>
            <w:r w:rsidRPr="0070530C">
              <w:t xml:space="preserve"> recommendations for adult physical activity.</w:t>
            </w:r>
          </w:p>
          <w:p w14:paraId="0A2EFFF9" w14:textId="53031C56" w:rsidR="00897E9B" w:rsidRPr="00EA50F5" w:rsidRDefault="009659F6" w:rsidP="009659F6">
            <w:r>
              <w:t xml:space="preserve">Here at Happy Holiday Park, we are right on the doorstep of miles of magnificent wallks. So get in touch now! </w:t>
            </w:r>
            <w:hyperlink r:id="rId10" w:history="1">
              <w:r w:rsidRPr="006D70AC">
                <w:rPr>
                  <w:rStyle w:val="Hyperlink"/>
                </w:rPr>
                <w:t>www.hhp.com</w:t>
              </w:r>
            </w:hyperlink>
          </w:p>
        </w:tc>
        <w:tc>
          <w:tcPr>
            <w:tcW w:w="3060" w:type="dxa"/>
            <w:gridSpan w:val="3"/>
            <w:shd w:val="clear" w:color="auto" w:fill="auto"/>
          </w:tcPr>
          <w:p w14:paraId="1A8D61D4" w14:textId="0A1F8674" w:rsidR="008D6B05" w:rsidRPr="0041464D" w:rsidRDefault="008D6B05" w:rsidP="008D6B05">
            <w:pPr>
              <w:pStyle w:val="TOC1"/>
              <w:rPr>
                <w:sz w:val="32"/>
                <w:szCs w:val="32"/>
              </w:rPr>
            </w:pPr>
            <w:r w:rsidRPr="0041464D">
              <w:rPr>
                <w:sz w:val="32"/>
                <w:szCs w:val="32"/>
              </w:rPr>
              <w:t>it’s a fact</w:t>
            </w:r>
          </w:p>
          <w:p w14:paraId="4C3FF6E5" w14:textId="77777777" w:rsidR="008D6B05" w:rsidRPr="00C714EB" w:rsidRDefault="008D6B05" w:rsidP="001365CF">
            <w:pPr>
              <w:pStyle w:val="TOC2"/>
            </w:pPr>
            <w:r>
              <w:t>Half an hour’s stroll burns 75 calories.</w:t>
            </w:r>
          </w:p>
          <w:p w14:paraId="4CEF9000" w14:textId="77777777" w:rsidR="008D6B05" w:rsidRDefault="008D6B05" w:rsidP="001365CF">
            <w:pPr>
              <w:pStyle w:val="TOC2"/>
            </w:pPr>
            <w:r>
              <w:t xml:space="preserve">Half an hour’s walk burns 99 – and half an hour’s fast walk burns 150 calories. </w:t>
            </w:r>
          </w:p>
          <w:p w14:paraId="469B470F" w14:textId="1D741D8E" w:rsidR="00897E9B" w:rsidRPr="00FC2165" w:rsidRDefault="008D6B05" w:rsidP="001365CF">
            <w:pPr>
              <w:pStyle w:val="TOC2"/>
            </w:pPr>
            <w:r>
              <w:t>No excuse not to come walking in Wales!</w:t>
            </w:r>
          </w:p>
        </w:tc>
      </w:tr>
      <w:tr w:rsidR="0063730C" w14:paraId="5D9C2B16" w14:textId="77777777" w:rsidTr="00D45D40">
        <w:tblPrEx>
          <w:tblCellMar>
            <w:left w:w="115" w:type="dxa"/>
            <w:right w:w="115" w:type="dxa"/>
          </w:tblCellMar>
        </w:tblPrEx>
        <w:trPr>
          <w:trHeight w:val="540"/>
          <w:jc w:val="center"/>
        </w:trPr>
        <w:tc>
          <w:tcPr>
            <w:tcW w:w="8256" w:type="dxa"/>
            <w:gridSpan w:val="12"/>
            <w:tcMar>
              <w:left w:w="0" w:type="dxa"/>
              <w:right w:w="0" w:type="dxa"/>
            </w:tcMar>
          </w:tcPr>
          <w:p w14:paraId="542E5B93" w14:textId="4925A5CE" w:rsidR="0063730C" w:rsidRPr="00897E9B" w:rsidRDefault="00207AC0" w:rsidP="00897E9B">
            <w:pPr>
              <w:pStyle w:val="Info"/>
            </w:pPr>
            <w:r>
              <w:lastRenderedPageBreak/>
              <w:t>issue 1</w:t>
            </w:r>
            <w:r w:rsidR="00897E9B" w:rsidRPr="00897E9B">
              <w:t xml:space="preserve">  |  </w:t>
            </w:r>
            <w:r>
              <w:t>march 20</w:t>
            </w:r>
            <w:r w:rsidR="001365CF">
              <w:t>2</w:t>
            </w:r>
            <w:r w:rsidR="00264DF7">
              <w:t>1</w:t>
            </w:r>
          </w:p>
        </w:tc>
        <w:tc>
          <w:tcPr>
            <w:tcW w:w="3264" w:type="dxa"/>
            <w:gridSpan w:val="4"/>
          </w:tcPr>
          <w:p w14:paraId="117C036D" w14:textId="77777777" w:rsidR="0063730C" w:rsidRDefault="0063730C" w:rsidP="00DA3E92">
            <w:pPr>
              <w:pStyle w:val="NoSpacing"/>
              <w:rPr>
                <w:lang w:eastAsia="ja-JP"/>
              </w:rPr>
            </w:pPr>
          </w:p>
        </w:tc>
      </w:tr>
      <w:tr w:rsidR="0063730C" w14:paraId="5BC3C1C7" w14:textId="77777777" w:rsidTr="00D45D40">
        <w:tblPrEx>
          <w:tblCellMar>
            <w:left w:w="115" w:type="dxa"/>
            <w:right w:w="115" w:type="dxa"/>
          </w:tblCellMar>
        </w:tblPrEx>
        <w:trPr>
          <w:trHeight w:val="4743"/>
          <w:jc w:val="center"/>
        </w:trPr>
        <w:tc>
          <w:tcPr>
            <w:tcW w:w="4128" w:type="dxa"/>
            <w:gridSpan w:val="8"/>
            <w:tcMar>
              <w:left w:w="0" w:type="dxa"/>
              <w:right w:w="0" w:type="dxa"/>
            </w:tcMar>
          </w:tcPr>
          <w:p w14:paraId="63D04456" w14:textId="77777777" w:rsidR="00146733" w:rsidRPr="00146733" w:rsidRDefault="00146733" w:rsidP="00146733">
            <w:pPr>
              <w:pStyle w:val="Heading2"/>
              <w:rPr>
                <w:rStyle w:val="Strong"/>
                <w:b/>
                <w:sz w:val="28"/>
                <w:szCs w:val="28"/>
              </w:rPr>
            </w:pPr>
            <w:r w:rsidRPr="00146733">
              <w:rPr>
                <w:rStyle w:val="Strong"/>
                <w:b/>
                <w:sz w:val="28"/>
                <w:szCs w:val="28"/>
              </w:rPr>
              <w:t>2020 - 2021 is Year of Outdoors</w:t>
            </w:r>
          </w:p>
          <w:p w14:paraId="6B34F990" w14:textId="77777777" w:rsidR="00146733" w:rsidRPr="00201BC1" w:rsidRDefault="00146733" w:rsidP="00146733">
            <w:pPr>
              <w:pStyle w:val="NormalWeb"/>
              <w:shd w:val="clear" w:color="auto" w:fill="FFFFFF"/>
              <w:spacing w:before="0" w:beforeAutospacing="0" w:after="180" w:afterAutospacing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Visit Wales is currently running this two-year marketing campaign which </w:t>
            </w:r>
            <w:bookmarkStart w:id="1" w:name="_Hlk40966218"/>
            <w:r w:rsidRPr="00201BC1">
              <w:rPr>
                <w:rFonts w:asciiTheme="minorHAnsi" w:hAnsiTheme="minorHAnsi" w:cstheme="minorHAnsi"/>
                <w:sz w:val="22"/>
                <w:szCs w:val="22"/>
              </w:rPr>
              <w:t>positions Wales as a country that offers a “welcome without walls”. The Greatest Outdoors. </w:t>
            </w:r>
          </w:p>
          <w:p w14:paraId="28205E2F" w14:textId="76EBB75D" w:rsidR="00146733" w:rsidRDefault="00146733" w:rsidP="00146733">
            <w:pPr>
              <w:pStyle w:val="NormalWeb"/>
              <w:shd w:val="clear" w:color="auto" w:fill="FFFFFF"/>
              <w:spacing w:before="0" w:beforeAutospacing="0" w:after="180" w:afterAutospacing="0"/>
            </w:pPr>
            <w:r w:rsidRPr="00201BC1">
              <w:rPr>
                <w:rStyle w:val="Strong"/>
                <w:rFonts w:asciiTheme="minorHAnsi" w:hAnsiTheme="minorHAnsi" w:cstheme="minorHAnsi"/>
                <w:sz w:val="22"/>
                <w:szCs w:val="22"/>
              </w:rPr>
              <w:t>This is Wales. Check in…</w:t>
            </w:r>
            <w:r w:rsidRPr="00201BC1">
              <w:rPr>
                <w:rFonts w:asciiTheme="minorHAnsi" w:hAnsiTheme="minorHAnsi" w:cstheme="minorHAnsi"/>
                <w:sz w:val="22"/>
                <w:szCs w:val="22"/>
              </w:rPr>
              <w:t> is being used as a call to action, inspiring people to “check in to the real Wales”.</w:t>
            </w:r>
            <w:bookmarkEnd w:id="1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To find out more about the campaign visit: </w:t>
            </w:r>
            <w:hyperlink r:id="rId11" w:history="1">
              <w:r w:rsidRPr="004916BC">
                <w:rPr>
                  <w:rStyle w:val="Hyperlink"/>
                  <w:rFonts w:asciiTheme="minorHAnsi" w:hAnsiTheme="minorHAnsi" w:cstheme="minorHAnsi"/>
                  <w:sz w:val="22"/>
                  <w:szCs w:val="22"/>
                </w:rPr>
                <w:t>https://businesswales.gov.wales/tourism/2020-year-outdoors</w:t>
              </w:r>
            </w:hyperlink>
            <w:r>
              <w:rPr>
                <w:rFonts w:asciiTheme="minorHAnsi" w:hAnsiTheme="minorHAnsi" w:cstheme="minorHAnsi"/>
                <w:color w:val="FFFFFF" w:themeColor="background1"/>
                <w:sz w:val="22"/>
                <w:szCs w:val="22"/>
              </w:rPr>
              <w:t xml:space="preserve"> </w:t>
            </w:r>
            <w:r w:rsidRPr="00201BC1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  <w:p w14:paraId="4B2DD790" w14:textId="3E072F30" w:rsidR="0063730C" w:rsidRDefault="0063730C" w:rsidP="00146733">
            <w:pPr>
              <w:rPr>
                <w:lang w:eastAsia="ja-JP"/>
              </w:rPr>
            </w:pPr>
          </w:p>
        </w:tc>
        <w:tc>
          <w:tcPr>
            <w:tcW w:w="7392" w:type="dxa"/>
            <w:gridSpan w:val="8"/>
          </w:tcPr>
          <w:p w14:paraId="38B390B8" w14:textId="5F06AAF5" w:rsidR="0063730C" w:rsidRDefault="00EB7F4F" w:rsidP="00DA3E92">
            <w:pPr>
              <w:pStyle w:val="NoSpacing"/>
              <w:rPr>
                <w:lang w:eastAsia="ja-JP"/>
              </w:rPr>
            </w:pPr>
            <w:r>
              <w:drawing>
                <wp:inline distT="0" distB="0" distL="0" distR="0" wp14:anchorId="1DD95FBC" wp14:editId="23B4DB0D">
                  <wp:extent cx="4267237" cy="2845612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404" cy="285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30C" w14:paraId="6427D788" w14:textId="77777777" w:rsidTr="00836192">
        <w:tblPrEx>
          <w:tblCellMar>
            <w:left w:w="115" w:type="dxa"/>
            <w:right w:w="115" w:type="dxa"/>
          </w:tblCellMar>
        </w:tblPrEx>
        <w:trPr>
          <w:trHeight w:val="2952"/>
          <w:jc w:val="center"/>
        </w:trPr>
        <w:tc>
          <w:tcPr>
            <w:tcW w:w="7776" w:type="dxa"/>
            <w:gridSpan w:val="11"/>
            <w:tcMar>
              <w:left w:w="0" w:type="dxa"/>
              <w:right w:w="0" w:type="dxa"/>
            </w:tcMar>
          </w:tcPr>
          <w:p w14:paraId="7FEDCE73" w14:textId="1604DD8A" w:rsidR="003750FA" w:rsidRDefault="00207AC0" w:rsidP="003750FA">
            <w:pPr>
              <w:pStyle w:val="Quote"/>
            </w:pPr>
            <w:r>
              <w:t>“We had a fabulous stay at Happy Holiday Park. The staff were very friendly and the facilities were just what we wanted!”</w:t>
            </w:r>
          </w:p>
          <w:sdt>
            <w:sdtPr>
              <w:id w:val="905579329"/>
              <w:placeholder>
                <w:docPart w:val="F6F03DA5CA064707AE98BAA3CDE81217"/>
              </w:placeholder>
              <w:temporary/>
              <w:showingPlcHdr/>
              <w15:appearance w15:val="hidden"/>
            </w:sdtPr>
            <w:sdtEndPr/>
            <w:sdtContent>
              <w:p w14:paraId="611605D7" w14:textId="77777777" w:rsidR="0063730C" w:rsidRDefault="003750FA" w:rsidP="003750FA">
                <w:pPr>
                  <w:pStyle w:val="QuoteSource"/>
                  <w:rPr>
                    <w:lang w:eastAsia="ja-JP"/>
                  </w:rPr>
                </w:pPr>
                <w:r w:rsidRPr="002C2B6A">
                  <w:t>- Henriette Andersen</w:t>
                </w:r>
              </w:p>
            </w:sdtContent>
          </w:sdt>
        </w:tc>
        <w:tc>
          <w:tcPr>
            <w:tcW w:w="3744" w:type="dxa"/>
            <w:gridSpan w:val="5"/>
            <w:tcMar>
              <w:top w:w="360" w:type="dxa"/>
              <w:left w:w="360" w:type="dxa"/>
              <w:bottom w:w="360" w:type="dxa"/>
              <w:right w:w="360" w:type="dxa"/>
            </w:tcMar>
          </w:tcPr>
          <w:p w14:paraId="2F7747BC" w14:textId="097A90CF" w:rsidR="0063730C" w:rsidRPr="00707E4F" w:rsidRDefault="00CC093A" w:rsidP="003750FA">
            <w:pPr>
              <w:rPr>
                <w:b/>
                <w:i/>
                <w:lang w:eastAsia="ja-JP"/>
              </w:rPr>
            </w:pPr>
            <w:r w:rsidRPr="00707E4F">
              <w:rPr>
                <w:b/>
                <w:i/>
                <w:lang w:eastAsia="ja-JP"/>
              </w:rPr>
              <w:t xml:space="preserve">To get in touch with Happy Holiday Park just go to </w:t>
            </w:r>
            <w:hyperlink r:id="rId13" w:history="1">
              <w:r w:rsidRPr="00707E4F">
                <w:rPr>
                  <w:rStyle w:val="Hyperlink"/>
                  <w:b/>
                  <w:i/>
                  <w:lang w:eastAsia="ja-JP"/>
                </w:rPr>
                <w:t>www.hhp.com</w:t>
              </w:r>
            </w:hyperlink>
            <w:r w:rsidRPr="00707E4F">
              <w:rPr>
                <w:b/>
                <w:i/>
                <w:lang w:eastAsia="ja-JP"/>
              </w:rPr>
              <w:t>.</w:t>
            </w:r>
          </w:p>
          <w:p w14:paraId="41CE276E" w14:textId="77777777" w:rsidR="00CC093A" w:rsidRPr="00707E4F" w:rsidRDefault="00CC093A" w:rsidP="003750FA">
            <w:pPr>
              <w:rPr>
                <w:b/>
                <w:i/>
                <w:lang w:eastAsia="ja-JP"/>
              </w:rPr>
            </w:pPr>
            <w:r w:rsidRPr="00707E4F">
              <w:rPr>
                <w:b/>
                <w:i/>
                <w:lang w:eastAsia="ja-JP"/>
              </w:rPr>
              <w:t>To enquire about a booking, phone John on 01234 567890.</w:t>
            </w:r>
          </w:p>
          <w:p w14:paraId="24EAF0E2" w14:textId="77EBF42D" w:rsidR="00CC093A" w:rsidRDefault="00CC093A" w:rsidP="003750FA">
            <w:pPr>
              <w:rPr>
                <w:lang w:eastAsia="ja-JP"/>
              </w:rPr>
            </w:pPr>
            <w:r w:rsidRPr="00707E4F">
              <w:rPr>
                <w:b/>
                <w:i/>
                <w:lang w:eastAsia="ja-JP"/>
              </w:rPr>
              <w:t>Look forward to hearing from you</w:t>
            </w:r>
            <w:r w:rsidR="00707E4F" w:rsidRPr="00707E4F">
              <w:rPr>
                <w:b/>
                <w:i/>
                <w:lang w:eastAsia="ja-JP"/>
              </w:rPr>
              <w:t>!</w:t>
            </w:r>
          </w:p>
        </w:tc>
      </w:tr>
      <w:tr w:rsidR="003750FA" w14:paraId="1D836EE7" w14:textId="77777777" w:rsidTr="00D45D40">
        <w:tblPrEx>
          <w:tblCellMar>
            <w:left w:w="115" w:type="dxa"/>
            <w:right w:w="115" w:type="dxa"/>
          </w:tblCellMar>
        </w:tblPrEx>
        <w:trPr>
          <w:trHeight w:val="432"/>
          <w:jc w:val="center"/>
        </w:trPr>
        <w:tc>
          <w:tcPr>
            <w:tcW w:w="5310" w:type="dxa"/>
            <w:gridSpan w:val="10"/>
            <w:tcMar>
              <w:left w:w="0" w:type="dxa"/>
              <w:right w:w="0" w:type="dxa"/>
            </w:tcMar>
          </w:tcPr>
          <w:p w14:paraId="6784568B" w14:textId="77777777" w:rsidR="003750FA" w:rsidRDefault="003750FA" w:rsidP="00DA3E92">
            <w:pPr>
              <w:pStyle w:val="NoSpacing"/>
              <w:rPr>
                <w:lang w:eastAsia="ja-JP"/>
              </w:rPr>
            </w:pPr>
          </w:p>
        </w:tc>
        <w:tc>
          <w:tcPr>
            <w:tcW w:w="6210" w:type="dxa"/>
            <w:gridSpan w:val="6"/>
          </w:tcPr>
          <w:p w14:paraId="5AF9000A" w14:textId="36B9F719" w:rsidR="003750FA" w:rsidRDefault="003750FA" w:rsidP="00DA3E92">
            <w:pPr>
              <w:pStyle w:val="NoSpacing"/>
              <w:rPr>
                <w:lang w:eastAsia="ja-JP"/>
              </w:rPr>
            </w:pPr>
          </w:p>
        </w:tc>
      </w:tr>
      <w:tr w:rsidR="00463223" w14:paraId="21A11CF5" w14:textId="77777777" w:rsidTr="00D45D40">
        <w:tblPrEx>
          <w:tblCellMar>
            <w:left w:w="115" w:type="dxa"/>
            <w:right w:w="115" w:type="dxa"/>
          </w:tblCellMar>
        </w:tblPrEx>
        <w:trPr>
          <w:trHeight w:val="729"/>
          <w:jc w:val="center"/>
        </w:trPr>
        <w:tc>
          <w:tcPr>
            <w:tcW w:w="5310" w:type="dxa"/>
            <w:gridSpan w:val="10"/>
            <w:tcMar>
              <w:left w:w="0" w:type="dxa"/>
              <w:right w:w="0" w:type="dxa"/>
            </w:tcMar>
          </w:tcPr>
          <w:p w14:paraId="564263A4" w14:textId="64C62B05" w:rsidR="00463223" w:rsidRPr="00463223" w:rsidRDefault="004227F8" w:rsidP="00463223">
            <w:pPr>
              <w:pStyle w:val="Heading1"/>
            </w:pPr>
            <w:r>
              <w:t>great places to visit while you’re here</w:t>
            </w:r>
          </w:p>
        </w:tc>
        <w:tc>
          <w:tcPr>
            <w:tcW w:w="6210" w:type="dxa"/>
            <w:gridSpan w:val="6"/>
            <w:vMerge w:val="restart"/>
          </w:tcPr>
          <w:p w14:paraId="4BF56E9B" w14:textId="48D0F0EC" w:rsidR="00463223" w:rsidRDefault="00AA296D" w:rsidP="00DA3E92">
            <w:pPr>
              <w:pStyle w:val="NoSpacing"/>
              <w:rPr>
                <w:lang w:eastAsia="ja-JP"/>
              </w:rPr>
            </w:pPr>
            <w: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12B772F7" wp14:editId="22C2306B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163830</wp:posOffset>
                      </wp:positionV>
                      <wp:extent cx="2861716" cy="2823540"/>
                      <wp:effectExtent l="0" t="0" r="0" b="0"/>
                      <wp:wrapTight wrapText="bothSides">
                        <wp:wrapPolygon edited="0">
                          <wp:start x="0" y="0"/>
                          <wp:lineTo x="0" y="21425"/>
                          <wp:lineTo x="10354" y="21425"/>
                          <wp:lineTo x="21427" y="21425"/>
                          <wp:lineTo x="21427" y="0"/>
                          <wp:lineTo x="0" y="0"/>
                        </wp:wrapPolygon>
                      </wp:wrapTight>
                      <wp:docPr id="9" name="Group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61716" cy="2823540"/>
                                <a:chOff x="0" y="0"/>
                                <a:chExt cx="2861716" cy="2823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" name="Picture 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1314" r="11095" b="-16"/>
                                <a:stretch/>
                              </pic:blipFill>
                              <pic:spPr bwMode="auto">
                                <a:xfrm>
                                  <a:off x="1514246" y="0"/>
                                  <a:ext cx="1347470" cy="13309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" name="Picture 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1901" b="-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362710" cy="13309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7951" r="15244" b="15404"/>
                                <a:stretch/>
                              </pic:blipFill>
                              <pic:spPr bwMode="auto">
                                <a:xfrm>
                                  <a:off x="1514246" y="1470355"/>
                                  <a:ext cx="1345565" cy="1336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Picture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375" b="4943"/>
                                <a:stretch/>
                              </pic:blipFill>
                              <pic:spPr bwMode="auto">
                                <a:xfrm>
                                  <a:off x="0" y="1470355"/>
                                  <a:ext cx="1360170" cy="13531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group w14:anchorId="1F3949A4" id="Group 9" o:spid="_x0000_s1026" style="position:absolute;margin-left:.05pt;margin-top:12.9pt;width:225.35pt;height:222.35pt;z-index:251659264" coordsize="28617,282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" o:spid="_x0000_s1027" type="#_x0000_t75" style="position:absolute;left:15142;width:13475;height:13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">
                        <v:imagedata r:id="rId18" o:title="" cropbottom="-10f" cropleft="13968f" cropright="7271f"/>
                      </v:shape>
                      <v:shape id="Picture 5" o:spid="_x0000_s1028" type="#_x0000_t75" style="position:absolute;width:13627;height:13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">
                        <v:imagedata r:id="rId19" o:title="" cropbottom="-4f" cropleft="20907f"/>
                      </v:shape>
                      <v:shape id="Picture 8" o:spid="_x0000_s1029" type="#_x0000_t75" style="position:absolute;left:15142;top:14703;width:13456;height:13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">
                        <v:imagedata r:id="rId20" o:title="" cropbottom="10095f" cropleft="18318f" cropright="9990f"/>
                      </v:shape>
                      <v:shape id="Picture 7" o:spid="_x0000_s1030" type="#_x0000_t75" style="position:absolute;top:14703;width:13601;height:13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">
                        <v:imagedata r:id="rId21" o:title="" cropbottom="3239f" cropleft="23839f"/>
                      </v:shape>
                      <w10:wrap type="tight"/>
                    </v:group>
                  </w:pict>
                </mc:Fallback>
              </mc:AlternateContent>
            </w:r>
          </w:p>
        </w:tc>
      </w:tr>
      <w:tr w:rsidR="00D45D40" w14:paraId="07E24CBB" w14:textId="77777777" w:rsidTr="00D45D40">
        <w:tblPrEx>
          <w:tblCellMar>
            <w:left w:w="115" w:type="dxa"/>
            <w:right w:w="115" w:type="dxa"/>
          </w:tblCellMar>
        </w:tblPrEx>
        <w:trPr>
          <w:trHeight w:val="81"/>
          <w:jc w:val="center"/>
        </w:trPr>
        <w:tc>
          <w:tcPr>
            <w:tcW w:w="810" w:type="dxa"/>
            <w:gridSpan w:val="2"/>
            <w:shd w:val="clear" w:color="auto" w:fill="454C02" w:themeFill="accent2"/>
            <w:tcMar>
              <w:left w:w="0" w:type="dxa"/>
              <w:right w:w="0" w:type="dxa"/>
            </w:tcMar>
          </w:tcPr>
          <w:p w14:paraId="3CE0A504" w14:textId="77777777" w:rsidR="00D45D40" w:rsidRPr="00463223" w:rsidRDefault="00D45D40" w:rsidP="00463223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1710" w:type="dxa"/>
            <w:gridSpan w:val="2"/>
          </w:tcPr>
          <w:p w14:paraId="11276545" w14:textId="77777777" w:rsidR="00D45D40" w:rsidRPr="00463223" w:rsidRDefault="00D45D40" w:rsidP="00463223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270" w:type="dxa"/>
          </w:tcPr>
          <w:p w14:paraId="2F64C13D" w14:textId="77777777" w:rsidR="00D45D40" w:rsidRPr="00463223" w:rsidRDefault="00D45D40" w:rsidP="00463223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2520" w:type="dxa"/>
            <w:gridSpan w:val="5"/>
          </w:tcPr>
          <w:p w14:paraId="47560B57" w14:textId="77777777" w:rsidR="00D45D40" w:rsidRPr="00463223" w:rsidRDefault="00D45D40" w:rsidP="00463223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6210" w:type="dxa"/>
            <w:gridSpan w:val="6"/>
            <w:vMerge/>
          </w:tcPr>
          <w:p w14:paraId="4AFDDBB3" w14:textId="77777777" w:rsidR="00D45D40" w:rsidRDefault="00D45D40" w:rsidP="00DA3E92">
            <w:pPr>
              <w:pStyle w:val="NoSpacing"/>
              <w:rPr>
                <w:lang w:eastAsia="ja-JP"/>
              </w:rPr>
            </w:pPr>
          </w:p>
        </w:tc>
      </w:tr>
      <w:tr w:rsidR="00463223" w14:paraId="490BE498" w14:textId="77777777" w:rsidTr="00D45D40">
        <w:tblPrEx>
          <w:tblCellMar>
            <w:left w:w="115" w:type="dxa"/>
            <w:right w:w="115" w:type="dxa"/>
          </w:tblCellMar>
        </w:tblPrEx>
        <w:trPr>
          <w:trHeight w:val="1674"/>
          <w:jc w:val="center"/>
        </w:trPr>
        <w:tc>
          <w:tcPr>
            <w:tcW w:w="2520" w:type="dxa"/>
            <w:gridSpan w:val="4"/>
            <w:tcMar>
              <w:left w:w="0" w:type="dxa"/>
              <w:right w:w="0" w:type="dxa"/>
            </w:tcMar>
          </w:tcPr>
          <w:sdt>
            <w:sdtPr>
              <w:id w:val="-1704241962"/>
              <w:placeholder>
                <w:docPart w:val="CD19C7231D6B4B66917E8B540BE5B36F"/>
              </w:placeholder>
              <w:temporary/>
              <w:showingPlcHdr/>
              <w15:appearance w15:val="hidden"/>
            </w:sdtPr>
            <w:sdtEndPr/>
            <w:sdtContent>
              <w:p w14:paraId="0FA6483A" w14:textId="77777777" w:rsidR="00463223" w:rsidRDefault="00463223" w:rsidP="00D45D40">
                <w:pPr>
                  <w:pStyle w:val="Heading2"/>
                </w:pPr>
                <w:r w:rsidRPr="00D45D40">
                  <w:t>01</w:t>
                </w:r>
              </w:p>
            </w:sdtContent>
          </w:sdt>
          <w:p w14:paraId="792D8593" w14:textId="20D95224" w:rsidR="00463223" w:rsidRPr="00463223" w:rsidRDefault="004227F8" w:rsidP="00D45D40">
            <w:pPr>
              <w:pStyle w:val="Services"/>
            </w:pPr>
            <w:r>
              <w:t>The nearby stretch of Coast Path</w:t>
            </w:r>
          </w:p>
        </w:tc>
        <w:tc>
          <w:tcPr>
            <w:tcW w:w="270" w:type="dxa"/>
          </w:tcPr>
          <w:p w14:paraId="626A548F" w14:textId="77777777" w:rsidR="00463223" w:rsidRPr="00463223" w:rsidRDefault="00463223" w:rsidP="00463223">
            <w:pPr>
              <w:pStyle w:val="NoSpacing"/>
            </w:pPr>
          </w:p>
        </w:tc>
        <w:tc>
          <w:tcPr>
            <w:tcW w:w="2520" w:type="dxa"/>
            <w:gridSpan w:val="5"/>
          </w:tcPr>
          <w:sdt>
            <w:sdtPr>
              <w:id w:val="279687929"/>
              <w:placeholder>
                <w:docPart w:val="20A7674CEB6447349AA0933A7E579AFA"/>
              </w:placeholder>
              <w:temporary/>
              <w:showingPlcHdr/>
              <w15:appearance w15:val="hidden"/>
            </w:sdtPr>
            <w:sdtEndPr/>
            <w:sdtContent>
              <w:p w14:paraId="243ACB0A" w14:textId="77777777" w:rsidR="00463223" w:rsidRPr="00D45D40" w:rsidRDefault="00463223" w:rsidP="00D45D40">
                <w:pPr>
                  <w:pStyle w:val="Heading2"/>
                </w:pPr>
                <w:r w:rsidRPr="00D45D40">
                  <w:t>0</w:t>
                </w:r>
                <w:r w:rsidR="00D45D40">
                  <w:t>2</w:t>
                </w:r>
              </w:p>
            </w:sdtContent>
          </w:sdt>
          <w:p w14:paraId="7E8C1758" w14:textId="1B6E2907" w:rsidR="00463223" w:rsidRPr="00463223" w:rsidRDefault="007213E0" w:rsidP="00D45D40">
            <w:pPr>
              <w:pStyle w:val="Services"/>
            </w:pPr>
            <w:r>
              <w:t>The steam railway just down the road</w:t>
            </w:r>
          </w:p>
        </w:tc>
        <w:tc>
          <w:tcPr>
            <w:tcW w:w="6210" w:type="dxa"/>
            <w:gridSpan w:val="6"/>
            <w:vMerge/>
          </w:tcPr>
          <w:p w14:paraId="5F688D91" w14:textId="77777777" w:rsidR="00463223" w:rsidRDefault="00463223" w:rsidP="00DA3E92">
            <w:pPr>
              <w:pStyle w:val="NoSpacing"/>
              <w:rPr>
                <w:lang w:eastAsia="ja-JP"/>
              </w:rPr>
            </w:pPr>
          </w:p>
        </w:tc>
      </w:tr>
      <w:tr w:rsidR="00463223" w14:paraId="312FD1A0" w14:textId="77777777" w:rsidTr="00D45D40">
        <w:tblPrEx>
          <w:tblCellMar>
            <w:left w:w="115" w:type="dxa"/>
            <w:right w:w="115" w:type="dxa"/>
          </w:tblCellMar>
        </w:tblPrEx>
        <w:trPr>
          <w:trHeight w:val="1152"/>
          <w:jc w:val="center"/>
        </w:trPr>
        <w:tc>
          <w:tcPr>
            <w:tcW w:w="2520" w:type="dxa"/>
            <w:gridSpan w:val="4"/>
            <w:tcMar>
              <w:left w:w="0" w:type="dxa"/>
              <w:right w:w="0" w:type="dxa"/>
            </w:tcMar>
          </w:tcPr>
          <w:sdt>
            <w:sdtPr>
              <w:id w:val="861016201"/>
              <w:placeholder>
                <w:docPart w:val="5BCBB59574C84F82877344C9429DCFEA"/>
              </w:placeholder>
              <w:temporary/>
              <w:showingPlcHdr/>
              <w15:appearance w15:val="hidden"/>
            </w:sdtPr>
            <w:sdtEndPr/>
            <w:sdtContent>
              <w:p w14:paraId="684D6ACA" w14:textId="77777777" w:rsidR="00D45D40" w:rsidRDefault="00D45D40" w:rsidP="00D45D40">
                <w:pPr>
                  <w:pStyle w:val="Heading2"/>
                </w:pPr>
                <w:r w:rsidRPr="00D45D40">
                  <w:t>0</w:t>
                </w:r>
                <w:r>
                  <w:t>3</w:t>
                </w:r>
              </w:p>
            </w:sdtContent>
          </w:sdt>
          <w:p w14:paraId="7D06C3D6" w14:textId="6AFB699F" w:rsidR="00463223" w:rsidRPr="00463223" w:rsidRDefault="007213E0" w:rsidP="00D45D40">
            <w:pPr>
              <w:pStyle w:val="Services"/>
            </w:pPr>
            <w:r>
              <w:t>Fresh produce at the local market</w:t>
            </w:r>
          </w:p>
        </w:tc>
        <w:tc>
          <w:tcPr>
            <w:tcW w:w="270" w:type="dxa"/>
          </w:tcPr>
          <w:p w14:paraId="0793DDA2" w14:textId="77777777" w:rsidR="00463223" w:rsidRPr="00463223" w:rsidRDefault="00463223" w:rsidP="00463223">
            <w:pPr>
              <w:pStyle w:val="NoSpacing"/>
            </w:pPr>
          </w:p>
        </w:tc>
        <w:tc>
          <w:tcPr>
            <w:tcW w:w="2520" w:type="dxa"/>
            <w:gridSpan w:val="5"/>
          </w:tcPr>
          <w:sdt>
            <w:sdtPr>
              <w:id w:val="-1669239126"/>
              <w:placeholder>
                <w:docPart w:val="CA40BA4E9F3B4537B4DB718BF1BF784C"/>
              </w:placeholder>
              <w:temporary/>
              <w:showingPlcHdr/>
              <w15:appearance w15:val="hidden"/>
            </w:sdtPr>
            <w:sdtEndPr/>
            <w:sdtContent>
              <w:p w14:paraId="4EAA511D" w14:textId="77777777" w:rsidR="00463223" w:rsidRPr="00D45D40" w:rsidRDefault="00463223" w:rsidP="00D45D40">
                <w:pPr>
                  <w:pStyle w:val="Heading2"/>
                </w:pPr>
                <w:r w:rsidRPr="00D45D40">
                  <w:t>0</w:t>
                </w:r>
                <w:r w:rsidR="00D45D40">
                  <w:t>4</w:t>
                </w:r>
              </w:p>
            </w:sdtContent>
          </w:sdt>
          <w:p w14:paraId="76F6A763" w14:textId="67709671" w:rsidR="00463223" w:rsidRPr="00463223" w:rsidRDefault="007213E0" w:rsidP="00D45D40">
            <w:pPr>
              <w:pStyle w:val="Services"/>
            </w:pPr>
            <w:r>
              <w:t>Our local for your end of walk drink</w:t>
            </w:r>
          </w:p>
        </w:tc>
        <w:tc>
          <w:tcPr>
            <w:tcW w:w="6210" w:type="dxa"/>
            <w:gridSpan w:val="6"/>
            <w:vMerge/>
          </w:tcPr>
          <w:p w14:paraId="6F8089B5" w14:textId="77777777" w:rsidR="00463223" w:rsidRDefault="00463223" w:rsidP="00DA3E92">
            <w:pPr>
              <w:pStyle w:val="NoSpacing"/>
              <w:rPr>
                <w:lang w:eastAsia="ja-JP"/>
              </w:rPr>
            </w:pPr>
          </w:p>
        </w:tc>
      </w:tr>
    </w:tbl>
    <w:p w14:paraId="1289BE1F" w14:textId="77777777" w:rsidR="004E6F6A" w:rsidRPr="00FC2165" w:rsidRDefault="004E6F6A" w:rsidP="00DA3E92">
      <w:pPr>
        <w:spacing w:before="0" w:after="0"/>
        <w:rPr>
          <w:sz w:val="12"/>
        </w:rPr>
      </w:pPr>
    </w:p>
    <w:sectPr w:rsidR="004E6F6A" w:rsidRPr="00FC2165" w:rsidSect="00B42643">
      <w:headerReference w:type="default" r:id="rId22"/>
      <w:footerReference w:type="even" r:id="rId23"/>
      <w:footerReference w:type="default" r:id="rId24"/>
      <w:headerReference w:type="first" r:id="rId25"/>
      <w:pgSz w:w="12240" w:h="15840"/>
      <w:pgMar w:top="360" w:right="360" w:bottom="360" w:left="360" w:header="288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F2DBB1" w14:textId="77777777" w:rsidR="00B5310F" w:rsidRDefault="00B5310F" w:rsidP="00890A94">
      <w:r>
        <w:separator/>
      </w:r>
    </w:p>
  </w:endnote>
  <w:endnote w:type="continuationSeparator" w:id="0">
    <w:p w14:paraId="20A36B4E" w14:textId="77777777" w:rsidR="00B5310F" w:rsidRDefault="00B5310F" w:rsidP="00890A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FC0D0E" w14:textId="77777777" w:rsidR="0018361D" w:rsidRDefault="0018361D" w:rsidP="00890A94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t>1</w:t>
    </w:r>
    <w:r>
      <w:rPr>
        <w:rStyle w:val="PageNumber"/>
      </w:rPr>
      <w:fldChar w:fldCharType="end"/>
    </w:r>
  </w:p>
  <w:p w14:paraId="128DAB07" w14:textId="77777777" w:rsidR="0018361D" w:rsidRDefault="0018361D" w:rsidP="00890A9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848C45" w14:textId="77777777" w:rsidR="00FC2165" w:rsidRPr="00FC2165" w:rsidRDefault="00FC2165" w:rsidP="00FC2165">
    <w:pPr>
      <w:pStyle w:val="Footer"/>
      <w:jc w:val="right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4494E0" w14:textId="77777777" w:rsidR="00B5310F" w:rsidRDefault="00B5310F" w:rsidP="00890A94">
      <w:r>
        <w:separator/>
      </w:r>
    </w:p>
  </w:footnote>
  <w:footnote w:type="continuationSeparator" w:id="0">
    <w:p w14:paraId="0842FC60" w14:textId="77777777" w:rsidR="00B5310F" w:rsidRDefault="00B5310F" w:rsidP="00890A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E02CA" w14:textId="77777777" w:rsidR="0063730C" w:rsidRDefault="00AA4539">
    <w:pPr>
      <w:pStyle w:val="Header"/>
    </w:pPr>
    <w:r>
      <mc:AlternateContent>
        <mc:Choice Requires="wpg">
          <w:drawing>
            <wp:anchor distT="0" distB="0" distL="114300" distR="114300" simplePos="0" relativeHeight="251671552" behindDoc="0" locked="0" layoutInCell="1" allowOverlap="1" wp14:anchorId="7E614FC4" wp14:editId="17E35B7C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770918" cy="9372600"/>
              <wp:effectExtent l="0" t="0" r="0" b="0"/>
              <wp:wrapNone/>
              <wp:docPr id="392" name="Group 392" descr="background image and desig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918" cy="9372600"/>
                        <a:chOff x="0" y="0"/>
                        <a:chExt cx="7770918" cy="9372600"/>
                      </a:xfrm>
                    </wpg:grpSpPr>
                    <wpg:grpSp>
                      <wpg:cNvPr id="327" name="Group 102"/>
                      <wpg:cNvGrpSpPr>
                        <a:grpSpLocks/>
                      </wpg:cNvGrpSpPr>
                      <wpg:grpSpPr>
                        <a:xfrm>
                          <a:off x="0" y="3318933"/>
                          <a:ext cx="5166360" cy="2011680"/>
                          <a:chOff x="0" y="0"/>
                          <a:chExt cx="512763" cy="2355850"/>
                        </a:xfrm>
                        <a:solidFill>
                          <a:srgbClr val="454C02"/>
                        </a:solidFill>
                      </wpg:grpSpPr>
                      <wps:wsp>
                        <wps:cNvPr id="339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0" y="22748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0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0" y="2101850"/>
                            <a:ext cx="512763" cy="76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1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0" y="19224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2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0" y="1749425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3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0" y="15748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4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0" y="140017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5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0" y="1227137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6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0" y="104775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7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0" y="874712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8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0" y="7000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9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0" y="5254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50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0" y="352425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51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0" y="17303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52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98" name="Rectangle 98"/>
                      <wps:cNvSpPr/>
                      <wps:spPr>
                        <a:xfrm>
                          <a:off x="0" y="0"/>
                          <a:ext cx="2880360" cy="30175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263" name="Group 73"/>
                      <wpg:cNvGrpSpPr>
                        <a:grpSpLocks noChangeAspect="1"/>
                      </wpg:cNvGrpSpPr>
                      <wpg:grpSpPr>
                        <a:xfrm>
                          <a:off x="2971800" y="414867"/>
                          <a:ext cx="1645920" cy="815340"/>
                          <a:chOff x="0" y="0"/>
                          <a:chExt cx="2139950" cy="1057275"/>
                        </a:xfrm>
                        <a:solidFill>
                          <a:schemeClr val="accent6"/>
                        </a:solidFill>
                      </wpg:grpSpPr>
                      <wps:wsp>
                        <wps:cNvPr id="264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47675" cy="1539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65" name="Rectangle 265"/>
                        <wps:cNvSpPr>
                          <a:spLocks noChangeArrowheads="1"/>
                        </wps:cNvSpPr>
                        <wps:spPr bwMode="auto">
                          <a:xfrm>
                            <a:off x="549275" y="0"/>
                            <a:ext cx="1343025" cy="1539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66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1295400" y="303212"/>
                            <a:ext cx="844550" cy="1539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67" name="Rectangle 267"/>
                        <wps:cNvSpPr>
                          <a:spLocks noChangeArrowheads="1"/>
                        </wps:cNvSpPr>
                        <wps:spPr bwMode="auto">
                          <a:xfrm>
                            <a:off x="903288" y="303212"/>
                            <a:ext cx="293688" cy="1539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68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0" y="303212"/>
                            <a:ext cx="788988" cy="1539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69" name="Rectangle 269"/>
                        <wps:cNvSpPr>
                          <a:spLocks noChangeArrowheads="1"/>
                        </wps:cNvSpPr>
                        <wps:spPr bwMode="auto">
                          <a:xfrm>
                            <a:off x="0" y="598487"/>
                            <a:ext cx="242888" cy="1555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70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349250" y="598487"/>
                            <a:ext cx="1060450" cy="1555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71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1546225" y="903287"/>
                            <a:ext cx="201613" cy="1539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72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566738" y="903287"/>
                            <a:ext cx="890588" cy="1539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73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0" y="903287"/>
                            <a:ext cx="465138" cy="1539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74" name="Rectangle 274"/>
                      <wps:cNvSpPr/>
                      <wps:spPr>
                        <a:xfrm>
                          <a:off x="0" y="3115733"/>
                          <a:ext cx="4846320" cy="19202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353" name="Group 102"/>
                      <wpg:cNvGrpSpPr>
                        <a:grpSpLocks noChangeAspect="1"/>
                      </wpg:cNvGrpSpPr>
                      <wpg:grpSpPr>
                        <a:xfrm>
                          <a:off x="7509933" y="5715000"/>
                          <a:ext cx="260985" cy="3657600"/>
                          <a:chOff x="0" y="0"/>
                          <a:chExt cx="512763" cy="4279900"/>
                        </a:xfrm>
                        <a:solidFill>
                          <a:schemeClr val="accent1"/>
                        </a:solidFill>
                      </wpg:grpSpPr>
                      <wps:wsp>
                        <wps:cNvPr id="354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0" y="419893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55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0" y="4024312"/>
                            <a:ext cx="512763" cy="76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56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0" y="384651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57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0" y="36718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5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0" y="34972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59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0" y="332422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0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0" y="31496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1" name="Rectangle 361"/>
                        <wps:cNvSpPr>
                          <a:spLocks noChangeArrowheads="1"/>
                        </wps:cNvSpPr>
                        <wps:spPr bwMode="auto">
                          <a:xfrm>
                            <a:off x="0" y="29718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2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0" y="279717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3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0" y="262255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4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0" y="244951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5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0" y="22748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0" y="2101850"/>
                            <a:ext cx="512763" cy="76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0" y="19224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8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0" y="1749425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9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0" y="15748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0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0" y="140017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0" y="1227137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2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0" y="104775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0" y="874712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4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0" y="7000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5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0" y="5254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6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0" y="352425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0" y="17303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8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93200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5A892E44" id="Group 392" o:spid="_x0000_s1026" alt="background image and design" style="position:absolute;margin-left:0;margin-top:0;width:611.9pt;height:738pt;z-index:251671552;mso-width-percent:1000;mso-height-percent:932;mso-position-horizontal:center;mso-position-horizontal-relative:page;mso-position-vertical:bottom;mso-position-vertical-relative:page;mso-width-percent:1000;mso-height-percent:932" coordsize="77709,93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">
              <v:group id="Group 102" o:spid="_x0000_s1027" style="position:absolute;top:33189;width:51663;height:20117" coordsize="5127,23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<v:rect id="Rectangle 339" o:spid="_x0000_s1028" style="position:absolute;top:22748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" filled="f" stroked="f"/>
                <v:rect id="Rectangle 340" o:spid="_x0000_s1029" style="position:absolute;top:21018;width:5127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" filled="f" stroked="f"/>
                <v:rect id="Rectangle 341" o:spid="_x0000_s1030" style="position:absolute;top:1922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" filled="f" stroked="f"/>
                <v:rect id="Rectangle 342" o:spid="_x0000_s1031" style="position:absolute;top:1749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" filled="f" stroked="f"/>
                <v:rect id="Rectangle 343" o:spid="_x0000_s1032" style="position:absolute;top:15748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" filled="f" stroked="f"/>
                <v:rect id="Rectangle 344" o:spid="_x0000_s1033" style="position:absolute;top:14001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" filled="f" stroked="f"/>
                <v:rect id="Rectangle 345" o:spid="_x0000_s1034" style="position:absolute;top:12271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" filled="f" stroked="f"/>
                <v:rect id="Rectangle 346" o:spid="_x0000_s1035" style="position:absolute;top:10477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" filled="f" stroked="f"/>
                <v:rect id="Rectangle 347" o:spid="_x0000_s1036" style="position:absolute;top:8747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" filled="f" stroked="f"/>
                <v:rect id="Rectangle 348" o:spid="_x0000_s1037" style="position:absolute;top:700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" filled="f" stroked="f"/>
                <v:rect id="Rectangle 349" o:spid="_x0000_s1038" style="position:absolute;top:525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" filled="f" stroked="f"/>
                <v:rect id="Rectangle 350" o:spid="_x0000_s1039" style="position:absolute;top:352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" filled="f" stroked="f"/>
                <v:rect id="Rectangle 351" o:spid="_x0000_s1040" style="position:absolute;top:173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" filled="f" stroked="f"/>
                <v:rect id="Rectangle 352" o:spid="_x0000_s1041" style="position:absolute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" filled="f" stroked="f"/>
              </v:group>
              <v:rect id="Rectangle 98" o:spid="_x0000_s1042" style="position:absolute;width:28803;height:30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" fillcolor="#e9e9ea [663]" stroked="f" strokeweight="1pt"/>
              <v:group id="Group 73" o:spid="_x0000_s1043" style="position:absolute;left:29718;top:4148;width:16459;height:8154" coordsize="21399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D3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wCzzPhCMjlAwAA//8DAFBLAQItABQABgAIAAAAIQDb4fbL7gAAAIUBAAATAAAAAAAAAAAA&#10;AAAAAAAAAABbQ29udGVudF9UeXBlc10ueG1sUEsBAi0AFAAGAAgAAAAhAFr0LFu/AAAAFQEAAAsA&#10;AAAAAAAAAAAAAAAAHwEAAF9yZWxzLy5yZWxzUEsBAi0AFAAGAAgAAAAhAL3sgPfEAAAA3AAAAA8A&#10;AAAAAAAAAAAAAAAABwIAAGRycy9kb3ducmV2LnhtbFBLBQYAAAAAAwADALcAAAD4AgAAAAA=&#10;">
                <o:lock v:ext="edit" aspectratio="t"/>
                <v:rect id="Rectangle 264" o:spid="_x0000_s1044" style="position:absolute;width:4476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" filled="f" stroked="f"/>
                <v:rect id="Rectangle 265" o:spid="_x0000_s1045" style="position:absolute;left:5492;width:13431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" filled="f" stroked="f"/>
                <v:rect id="Rectangle 266" o:spid="_x0000_s1046" style="position:absolute;left:12954;top:3032;width:8445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" filled="f" stroked="f"/>
                <v:rect id="Rectangle 267" o:spid="_x0000_s1047" style="position:absolute;left:9032;top:3032;width:2937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" filled="f" stroked="f"/>
                <v:rect id="Rectangle 268" o:spid="_x0000_s1048" style="position:absolute;top:3032;width:7889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" filled="f" stroked="f"/>
                <v:rect id="Rectangle 269" o:spid="_x0000_s1049" style="position:absolute;top:5984;width:2428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" filled="f" stroked="f"/>
                <v:rect id="Rectangle 270" o:spid="_x0000_s1050" style="position:absolute;left:3492;top:5984;width:10605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" filled="f" stroked="f"/>
                <v:rect id="Rectangle 271" o:spid="_x0000_s1051" style="position:absolute;left:15462;top:9032;width:2016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" filled="f" stroked="f"/>
                <v:rect id="Rectangle 272" o:spid="_x0000_s1052" style="position:absolute;left:5667;top:9032;width:8906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" filled="f" stroked="f"/>
                <v:rect id="Rectangle 273" o:spid="_x0000_s1053" style="position:absolute;top:9032;width:4651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" filled="f" stroked="f"/>
              </v:group>
              <v:rect id="Rectangle 274" o:spid="_x0000_s1054" style="position:absolute;top:31157;width:48463;height:192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" fillcolor="#454c02 [3205]" stroked="f" strokeweight="1pt"/>
              <v:group id="Group 102" o:spid="_x0000_s1055" style="position:absolute;left:75099;top:57150;width:2610;height:36576" coordsize="5127,42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UXX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">
                <o:lock v:ext="edit" aspectratio="t"/>
                <v:rect id="Rectangle 354" o:spid="_x0000_s1056" style="position:absolute;top:41989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" filled="f" stroked="f"/>
                <v:rect id="Rectangle 355" o:spid="_x0000_s1057" style="position:absolute;top:40243;width:5127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" filled="f" stroked="f"/>
                <v:rect id="Rectangle 356" o:spid="_x0000_s1058" style="position:absolute;top:38465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" filled="f" stroked="f"/>
                <v:rect id="Rectangle 357" o:spid="_x0000_s1059" style="position:absolute;top:36718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" filled="f" stroked="f"/>
                <v:rect id="Rectangle 358" o:spid="_x0000_s1060" style="position:absolute;top:34972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" filled="f" stroked="f"/>
                <v:rect id="Rectangle 359" o:spid="_x0000_s1061" style="position:absolute;top:33242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" filled="f" stroked="f"/>
                <v:rect id="Rectangle 360" o:spid="_x0000_s1062" style="position:absolute;top:31496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" filled="f" stroked="f"/>
                <v:rect id="Rectangle 361" o:spid="_x0000_s1063" style="position:absolute;top:29718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" filled="f" stroked="f"/>
                <v:rect id="Rectangle 362" o:spid="_x0000_s1064" style="position:absolute;top:27971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" filled="f" stroked="f"/>
                <v:rect id="Rectangle 363" o:spid="_x0000_s1065" style="position:absolute;top:26225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" filled="f" stroked="f"/>
                <v:rect id="Rectangle 364" o:spid="_x0000_s1066" style="position:absolute;top:24495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" filled="f" stroked="f"/>
                <v:rect id="Rectangle 365" o:spid="_x0000_s1067" style="position:absolute;top:22748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" filled="f" stroked="f"/>
                <v:rect id="Rectangle 366" o:spid="_x0000_s1068" style="position:absolute;top:21018;width:5127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" filled="f" stroked="f"/>
                <v:rect id="Rectangle 367" o:spid="_x0000_s1069" style="position:absolute;top:1922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" filled="f" stroked="f"/>
                <v:rect id="Rectangle 368" o:spid="_x0000_s1070" style="position:absolute;top:1749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" filled="f" stroked="f"/>
                <v:rect id="Rectangle 369" o:spid="_x0000_s1071" style="position:absolute;top:15748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" filled="f" stroked="f"/>
                <v:rect id="Rectangle 370" o:spid="_x0000_s1072" style="position:absolute;top:14001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" filled="f" stroked="f"/>
                <v:rect id="Rectangle 371" o:spid="_x0000_s1073" style="position:absolute;top:12271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" filled="f" stroked="f"/>
                <v:rect id="Rectangle 372" o:spid="_x0000_s1074" style="position:absolute;top:10477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" filled="f" stroked="f"/>
                <v:rect id="Rectangle 373" o:spid="_x0000_s1075" style="position:absolute;top:8747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" filled="f" stroked="f"/>
                <v:rect id="Rectangle 374" o:spid="_x0000_s1076" style="position:absolute;top:700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" filled="f" stroked="f"/>
                <v:rect id="Rectangle 375" o:spid="_x0000_s1077" style="position:absolute;top:525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" filled="f" stroked="f"/>
                <v:rect id="Rectangle 376" o:spid="_x0000_s1078" style="position:absolute;top:352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" filled="f" stroked="f"/>
                <v:rect id="Rectangle 377" o:spid="_x0000_s1079" style="position:absolute;top:173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" filled="f" stroked="f"/>
                <v:rect id="Rectangle 378" o:spid="_x0000_s1080" style="position:absolute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" filled="f" stroked="f"/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FEDC3" w14:textId="3C457D21" w:rsidR="0063730C" w:rsidRDefault="0088199A">
    <w:pPr>
      <w:pStyle w:val="Header"/>
    </w:pPr>
    <w:r>
      <w:drawing>
        <wp:anchor distT="0" distB="0" distL="114300" distR="114300" simplePos="0" relativeHeight="251687936" behindDoc="1" locked="0" layoutInCell="1" allowOverlap="1" wp14:anchorId="1FEE8CBB" wp14:editId="16B23D93">
          <wp:simplePos x="0" y="0"/>
          <wp:positionH relativeFrom="column">
            <wp:posOffset>288290</wp:posOffset>
          </wp:positionH>
          <wp:positionV relativeFrom="paragraph">
            <wp:posOffset>2103887</wp:posOffset>
          </wp:positionV>
          <wp:extent cx="5078960" cy="3385973"/>
          <wp:effectExtent l="0" t="0" r="7620" b="5080"/>
          <wp:wrapNone/>
          <wp:docPr id="225" name="Picture 2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3 cliff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78960" cy="338597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D7423">
      <mc:AlternateContent>
        <mc:Choice Requires="wpg">
          <w:drawing>
            <wp:anchor distT="0" distB="0" distL="114300" distR="114300" simplePos="0" relativeHeight="251686912" behindDoc="0" locked="0" layoutInCell="1" allowOverlap="1" wp14:anchorId="4701754F" wp14:editId="50DE1EF3">
              <wp:simplePos x="0" y="0"/>
              <wp:positionH relativeFrom="page">
                <wp:posOffset>124358</wp:posOffset>
              </wp:positionH>
              <wp:positionV relativeFrom="page">
                <wp:posOffset>-3104</wp:posOffset>
              </wp:positionV>
              <wp:extent cx="7770707" cy="10058400"/>
              <wp:effectExtent l="0" t="0" r="0" b="0"/>
              <wp:wrapNone/>
              <wp:docPr id="391" name="Group 391" descr="first page cover images and design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0707" cy="10058400"/>
                        <a:chOff x="0" y="0"/>
                        <a:chExt cx="7770707" cy="10058400"/>
                      </a:xfrm>
                    </wpg:grpSpPr>
                    <wpg:grpSp>
                      <wpg:cNvPr id="228" name="Group 102"/>
                      <wpg:cNvGrpSpPr>
                        <a:grpSpLocks/>
                      </wpg:cNvGrpSpPr>
                      <wpg:grpSpPr>
                        <a:xfrm>
                          <a:off x="5621867" y="0"/>
                          <a:ext cx="2148840" cy="1115568"/>
                          <a:chOff x="0" y="0"/>
                          <a:chExt cx="512763" cy="1306512"/>
                        </a:xfrm>
                        <a:solidFill>
                          <a:srgbClr val="454C02"/>
                        </a:solidFill>
                      </wpg:grpSpPr>
                      <wps:wsp>
                        <wps:cNvPr id="247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0" y="1227137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8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0" y="104775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9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0" y="874712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0" name="Rectangle 250"/>
                        <wps:cNvSpPr>
                          <a:spLocks noChangeArrowheads="1"/>
                        </wps:cNvSpPr>
                        <wps:spPr bwMode="auto">
                          <a:xfrm>
                            <a:off x="0" y="7000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1" name="Rectangle 251"/>
                        <wps:cNvSpPr>
                          <a:spLocks noChangeArrowheads="1"/>
                        </wps:cNvSpPr>
                        <wps:spPr bwMode="auto">
                          <a:xfrm>
                            <a:off x="0" y="5254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2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0" y="352425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3" name="Rectangle 253"/>
                        <wps:cNvSpPr>
                          <a:spLocks noChangeArrowheads="1"/>
                        </wps:cNvSpPr>
                        <wps:spPr bwMode="auto">
                          <a:xfrm>
                            <a:off x="0" y="17303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4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g:grpSp>
                      <wpg:cNvPr id="51" name="Group 102"/>
                      <wpg:cNvGrpSpPr>
                        <a:grpSpLocks noChangeAspect="1"/>
                      </wpg:cNvGrpSpPr>
                      <wpg:grpSpPr>
                        <a:xfrm>
                          <a:off x="0" y="6400800"/>
                          <a:ext cx="260985" cy="3657600"/>
                          <a:chOff x="0" y="0"/>
                          <a:chExt cx="512763" cy="4279900"/>
                        </a:xfrm>
                        <a:solidFill>
                          <a:srgbClr val="454C02"/>
                        </a:solidFill>
                      </wpg:grpSpPr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419893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4024312"/>
                            <a:ext cx="512763" cy="76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384651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36718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34972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0" y="332422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31496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29718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0" y="279717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0" y="262255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2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244951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0" y="22748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0" y="2101850"/>
                            <a:ext cx="512763" cy="76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0" y="19224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0" y="1749425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15748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0" y="140017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0" y="1227137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0" y="104775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0" y="874712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0" y="7000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3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0" y="5254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0" y="352425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5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0" y="17303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6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g:grpSp>
                      <wpg:cNvPr id="31" name="Group 30">
                        <a:extLst>
                          <a:ext uri="{FF2B5EF4-FFF2-40B4-BE49-F238E27FC236}">
                            <a16:creationId xmlns:a16="http://schemas.microsoft.com/office/drawing/2014/main" id="{74439988-1861-41FC-9196-7AB8B2900962}"/>
                          </a:ext>
                        </a:extLst>
                      </wpg:cNvPr>
                      <wpg:cNvGrpSpPr>
                        <a:grpSpLocks noChangeAspect="1"/>
                      </wpg:cNvGrpSpPr>
                      <wpg:grpSpPr>
                        <a:xfrm>
                          <a:off x="1828800" y="6925733"/>
                          <a:ext cx="4114800" cy="3053662"/>
                          <a:chOff x="0" y="0"/>
                          <a:chExt cx="4508500" cy="3343275"/>
                        </a:xfrm>
                        <a:solidFill>
                          <a:schemeClr val="bg2">
                            <a:alpha val="39000"/>
                          </a:schemeClr>
                        </a:solidFill>
                      </wpg:grpSpPr>
                      <wps:wsp>
                        <wps:cNvPr id="2" name="Freeform 5">
                          <a:extLst>
                            <a:ext uri="{FF2B5EF4-FFF2-40B4-BE49-F238E27FC236}">
                              <a16:creationId xmlns:a16="http://schemas.microsoft.com/office/drawing/2014/main" id="{5121AD7F-B7F7-4D24-B5CB-69B1E147DDFC}"/>
                            </a:ext>
                          </a:extLst>
                        </wps:cNvPr>
                        <wps:cNvSpPr>
                          <a:spLocks noEditPoints="1"/>
                        </wps:cNvSpPr>
                        <wps:spPr bwMode="auto">
                          <a:xfrm>
                            <a:off x="1027113" y="0"/>
                            <a:ext cx="2492375" cy="2493963"/>
                          </a:xfrm>
                          <a:custGeom>
                            <a:avLst/>
                            <a:gdLst>
                              <a:gd name="T0" fmla="*/ 182 w 587"/>
                              <a:gd name="T1" fmla="*/ 544 h 587"/>
                              <a:gd name="T2" fmla="*/ 20 w 587"/>
                              <a:gd name="T3" fmla="*/ 293 h 587"/>
                              <a:gd name="T4" fmla="*/ 293 w 587"/>
                              <a:gd name="T5" fmla="*/ 19 h 587"/>
                              <a:gd name="T6" fmla="*/ 567 w 587"/>
                              <a:gd name="T7" fmla="*/ 293 h 587"/>
                              <a:gd name="T8" fmla="*/ 405 w 587"/>
                              <a:gd name="T9" fmla="*/ 544 h 587"/>
                              <a:gd name="T10" fmla="*/ 404 w 587"/>
                              <a:gd name="T11" fmla="*/ 544 h 587"/>
                              <a:gd name="T12" fmla="*/ 398 w 587"/>
                              <a:gd name="T13" fmla="*/ 546 h 587"/>
                              <a:gd name="T14" fmla="*/ 293 w 587"/>
                              <a:gd name="T15" fmla="*/ 567 h 587"/>
                              <a:gd name="T16" fmla="*/ 188 w 587"/>
                              <a:gd name="T17" fmla="*/ 546 h 587"/>
                              <a:gd name="T18" fmla="*/ 183 w 587"/>
                              <a:gd name="T19" fmla="*/ 544 h 587"/>
                              <a:gd name="T20" fmla="*/ 182 w 587"/>
                              <a:gd name="T21" fmla="*/ 544 h 587"/>
                              <a:gd name="T22" fmla="*/ 293 w 587"/>
                              <a:gd name="T23" fmla="*/ 0 h 587"/>
                              <a:gd name="T24" fmla="*/ 0 w 587"/>
                              <a:gd name="T25" fmla="*/ 293 h 587"/>
                              <a:gd name="T26" fmla="*/ 127 w 587"/>
                              <a:gd name="T27" fmla="*/ 535 h 587"/>
                              <a:gd name="T28" fmla="*/ 287 w 587"/>
                              <a:gd name="T29" fmla="*/ 587 h 587"/>
                              <a:gd name="T30" fmla="*/ 287 w 587"/>
                              <a:gd name="T31" fmla="*/ 587 h 587"/>
                              <a:gd name="T32" fmla="*/ 293 w 587"/>
                              <a:gd name="T33" fmla="*/ 587 h 587"/>
                              <a:gd name="T34" fmla="*/ 301 w 587"/>
                              <a:gd name="T35" fmla="*/ 587 h 587"/>
                              <a:gd name="T36" fmla="*/ 301 w 587"/>
                              <a:gd name="T37" fmla="*/ 587 h 587"/>
                              <a:gd name="T38" fmla="*/ 457 w 587"/>
                              <a:gd name="T39" fmla="*/ 537 h 587"/>
                              <a:gd name="T40" fmla="*/ 587 w 587"/>
                              <a:gd name="T41" fmla="*/ 293 h 587"/>
                              <a:gd name="T42" fmla="*/ 293 w 587"/>
                              <a:gd name="T43" fmla="*/ 0 h 5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587" h="587">
                                <a:moveTo>
                                  <a:pt x="182" y="544"/>
                                </a:moveTo>
                                <a:cubicBezTo>
                                  <a:pt x="86" y="501"/>
                                  <a:pt x="20" y="405"/>
                                  <a:pt x="20" y="293"/>
                                </a:cubicBezTo>
                                <a:cubicBezTo>
                                  <a:pt x="20" y="142"/>
                                  <a:pt x="142" y="19"/>
                                  <a:pt x="293" y="19"/>
                                </a:cubicBezTo>
                                <a:cubicBezTo>
                                  <a:pt x="445" y="19"/>
                                  <a:pt x="567" y="142"/>
                                  <a:pt x="567" y="293"/>
                                </a:cubicBezTo>
                                <a:cubicBezTo>
                                  <a:pt x="567" y="405"/>
                                  <a:pt x="501" y="501"/>
                                  <a:pt x="405" y="544"/>
                                </a:cubicBezTo>
                                <a:cubicBezTo>
                                  <a:pt x="405" y="544"/>
                                  <a:pt x="404" y="544"/>
                                  <a:pt x="404" y="544"/>
                                </a:cubicBezTo>
                                <a:cubicBezTo>
                                  <a:pt x="398" y="546"/>
                                  <a:pt x="398" y="546"/>
                                  <a:pt x="398" y="546"/>
                                </a:cubicBezTo>
                                <a:cubicBezTo>
                                  <a:pt x="366" y="560"/>
                                  <a:pt x="330" y="567"/>
                                  <a:pt x="293" y="567"/>
                                </a:cubicBezTo>
                                <a:cubicBezTo>
                                  <a:pt x="256" y="567"/>
                                  <a:pt x="220" y="560"/>
                                  <a:pt x="188" y="546"/>
                                </a:cubicBezTo>
                                <a:cubicBezTo>
                                  <a:pt x="183" y="544"/>
                                  <a:pt x="183" y="544"/>
                                  <a:pt x="183" y="544"/>
                                </a:cubicBezTo>
                                <a:cubicBezTo>
                                  <a:pt x="183" y="544"/>
                                  <a:pt x="183" y="544"/>
                                  <a:pt x="182" y="544"/>
                                </a:cubicBezTo>
                                <a:moveTo>
                                  <a:pt x="293" y="0"/>
                                </a:moveTo>
                                <a:cubicBezTo>
                                  <a:pt x="131" y="0"/>
                                  <a:pt x="0" y="131"/>
                                  <a:pt x="0" y="293"/>
                                </a:cubicBezTo>
                                <a:cubicBezTo>
                                  <a:pt x="0" y="394"/>
                                  <a:pt x="50" y="482"/>
                                  <a:pt x="127" y="535"/>
                                </a:cubicBezTo>
                                <a:cubicBezTo>
                                  <a:pt x="146" y="547"/>
                                  <a:pt x="211" y="583"/>
                                  <a:pt x="287" y="587"/>
                                </a:cubicBezTo>
                                <a:cubicBezTo>
                                  <a:pt x="287" y="587"/>
                                  <a:pt x="287" y="587"/>
                                  <a:pt x="287" y="587"/>
                                </a:cubicBezTo>
                                <a:cubicBezTo>
                                  <a:pt x="289" y="587"/>
                                  <a:pt x="291" y="587"/>
                                  <a:pt x="293" y="587"/>
                                </a:cubicBezTo>
                                <a:cubicBezTo>
                                  <a:pt x="296" y="587"/>
                                  <a:pt x="298" y="587"/>
                                  <a:pt x="301" y="587"/>
                                </a:cubicBezTo>
                                <a:cubicBezTo>
                                  <a:pt x="301" y="587"/>
                                  <a:pt x="301" y="587"/>
                                  <a:pt x="301" y="587"/>
                                </a:cubicBezTo>
                                <a:cubicBezTo>
                                  <a:pt x="372" y="583"/>
                                  <a:pt x="434" y="551"/>
                                  <a:pt x="457" y="537"/>
                                </a:cubicBezTo>
                                <a:cubicBezTo>
                                  <a:pt x="536" y="485"/>
                                  <a:pt x="587" y="395"/>
                                  <a:pt x="587" y="293"/>
                                </a:cubicBezTo>
                                <a:cubicBezTo>
                                  <a:pt x="587" y="131"/>
                                  <a:pt x="456" y="0"/>
                                  <a:pt x="293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" name="Freeform 6">
                          <a:extLst>
                            <a:ext uri="{FF2B5EF4-FFF2-40B4-BE49-F238E27FC236}">
                              <a16:creationId xmlns:a16="http://schemas.microsoft.com/office/drawing/2014/main" id="{15F018D6-395F-4F21-AAE4-DFBBFFFBACB4}"/>
                            </a:ext>
                          </a:extLst>
                        </wps:cNvPr>
                        <wps:cNvSpPr>
                          <a:spLocks noEditPoints="1"/>
                        </wps:cNvSpPr>
                        <wps:spPr bwMode="auto">
                          <a:xfrm>
                            <a:off x="1541463" y="2260600"/>
                            <a:ext cx="704850" cy="623888"/>
                          </a:xfrm>
                          <a:custGeom>
                            <a:avLst/>
                            <a:gdLst>
                              <a:gd name="T0" fmla="*/ 104 w 166"/>
                              <a:gd name="T1" fmla="*/ 130 h 147"/>
                              <a:gd name="T2" fmla="*/ 50 w 166"/>
                              <a:gd name="T3" fmla="*/ 45 h 147"/>
                              <a:gd name="T4" fmla="*/ 148 w 166"/>
                              <a:gd name="T5" fmla="*/ 71 h 147"/>
                              <a:gd name="T6" fmla="*/ 148 w 166"/>
                              <a:gd name="T7" fmla="*/ 130 h 147"/>
                              <a:gd name="T8" fmla="*/ 104 w 166"/>
                              <a:gd name="T9" fmla="*/ 130 h 147"/>
                              <a:gd name="T10" fmla="*/ 0 w 166"/>
                              <a:gd name="T11" fmla="*/ 0 h 147"/>
                              <a:gd name="T12" fmla="*/ 95 w 166"/>
                              <a:gd name="T13" fmla="*/ 147 h 147"/>
                              <a:gd name="T14" fmla="*/ 166 w 166"/>
                              <a:gd name="T15" fmla="*/ 147 h 147"/>
                              <a:gd name="T16" fmla="*/ 166 w 166"/>
                              <a:gd name="T17" fmla="*/ 55 h 147"/>
                              <a:gd name="T18" fmla="*/ 166 w 166"/>
                              <a:gd name="T19" fmla="*/ 55 h 147"/>
                              <a:gd name="T20" fmla="*/ 6 w 166"/>
                              <a:gd name="T21" fmla="*/ 3 h 147"/>
                              <a:gd name="T22" fmla="*/ 0 w 166"/>
                              <a:gd name="T23" fmla="*/ 0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66" h="147">
                                <a:moveTo>
                                  <a:pt x="104" y="130"/>
                                </a:moveTo>
                                <a:cubicBezTo>
                                  <a:pt x="50" y="45"/>
                                  <a:pt x="50" y="45"/>
                                  <a:pt x="50" y="45"/>
                                </a:cubicBezTo>
                                <a:cubicBezTo>
                                  <a:pt x="76" y="56"/>
                                  <a:pt x="111" y="67"/>
                                  <a:pt x="148" y="71"/>
                                </a:cubicBezTo>
                                <a:cubicBezTo>
                                  <a:pt x="148" y="130"/>
                                  <a:pt x="148" y="130"/>
                                  <a:pt x="148" y="130"/>
                                </a:cubicBezTo>
                                <a:cubicBezTo>
                                  <a:pt x="104" y="130"/>
                                  <a:pt x="104" y="130"/>
                                  <a:pt x="104" y="130"/>
                                </a:cubicBezTo>
                                <a:moveTo>
                                  <a:pt x="0" y="0"/>
                                </a:moveTo>
                                <a:cubicBezTo>
                                  <a:pt x="95" y="147"/>
                                  <a:pt x="95" y="147"/>
                                  <a:pt x="95" y="147"/>
                                </a:cubicBezTo>
                                <a:cubicBezTo>
                                  <a:pt x="166" y="147"/>
                                  <a:pt x="166" y="147"/>
                                  <a:pt x="166" y="147"/>
                                </a:cubicBezTo>
                                <a:cubicBezTo>
                                  <a:pt x="166" y="55"/>
                                  <a:pt x="166" y="55"/>
                                  <a:pt x="166" y="55"/>
                                </a:cubicBezTo>
                                <a:cubicBezTo>
                                  <a:pt x="166" y="55"/>
                                  <a:pt x="166" y="55"/>
                                  <a:pt x="166" y="55"/>
                                </a:cubicBezTo>
                                <a:cubicBezTo>
                                  <a:pt x="90" y="51"/>
                                  <a:pt x="25" y="15"/>
                                  <a:pt x="6" y="3"/>
                                </a:cubicBezTo>
                                <a:cubicBezTo>
                                  <a:pt x="2" y="1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reeform 7">
                          <a:extLst>
                            <a:ext uri="{FF2B5EF4-FFF2-40B4-BE49-F238E27FC236}">
                              <a16:creationId xmlns:a16="http://schemas.microsoft.com/office/drawing/2014/main" id="{6CCB9AA4-4C0A-438F-83F2-3FF9884013EE}"/>
                            </a:ext>
                          </a:extLst>
                        </wps:cNvPr>
                        <wps:cNvSpPr>
                          <a:spLocks noEditPoints="1"/>
                        </wps:cNvSpPr>
                        <wps:spPr bwMode="auto">
                          <a:xfrm>
                            <a:off x="2305050" y="2260600"/>
                            <a:ext cx="700088" cy="623888"/>
                          </a:xfrm>
                          <a:custGeom>
                            <a:avLst/>
                            <a:gdLst>
                              <a:gd name="T0" fmla="*/ 17 w 165"/>
                              <a:gd name="T1" fmla="*/ 130 h 147"/>
                              <a:gd name="T2" fmla="*/ 17 w 165"/>
                              <a:gd name="T3" fmla="*/ 71 h 147"/>
                              <a:gd name="T4" fmla="*/ 116 w 165"/>
                              <a:gd name="T5" fmla="*/ 45 h 147"/>
                              <a:gd name="T6" fmla="*/ 61 w 165"/>
                              <a:gd name="T7" fmla="*/ 130 h 147"/>
                              <a:gd name="T8" fmla="*/ 17 w 165"/>
                              <a:gd name="T9" fmla="*/ 130 h 147"/>
                              <a:gd name="T10" fmla="*/ 165 w 165"/>
                              <a:gd name="T11" fmla="*/ 0 h 147"/>
                              <a:gd name="T12" fmla="*/ 156 w 165"/>
                              <a:gd name="T13" fmla="*/ 5 h 147"/>
                              <a:gd name="T14" fmla="*/ 0 w 165"/>
                              <a:gd name="T15" fmla="*/ 55 h 147"/>
                              <a:gd name="T16" fmla="*/ 0 w 165"/>
                              <a:gd name="T17" fmla="*/ 55 h 147"/>
                              <a:gd name="T18" fmla="*/ 0 w 165"/>
                              <a:gd name="T19" fmla="*/ 147 h 147"/>
                              <a:gd name="T20" fmla="*/ 70 w 165"/>
                              <a:gd name="T21" fmla="*/ 147 h 147"/>
                              <a:gd name="T22" fmla="*/ 165 w 165"/>
                              <a:gd name="T23" fmla="*/ 0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65" h="147">
                                <a:moveTo>
                                  <a:pt x="17" y="130"/>
                                </a:moveTo>
                                <a:cubicBezTo>
                                  <a:pt x="17" y="71"/>
                                  <a:pt x="17" y="71"/>
                                  <a:pt x="17" y="71"/>
                                </a:cubicBezTo>
                                <a:cubicBezTo>
                                  <a:pt x="55" y="67"/>
                                  <a:pt x="89" y="56"/>
                                  <a:pt x="116" y="45"/>
                                </a:cubicBezTo>
                                <a:cubicBezTo>
                                  <a:pt x="61" y="130"/>
                                  <a:pt x="61" y="130"/>
                                  <a:pt x="61" y="130"/>
                                </a:cubicBezTo>
                                <a:cubicBezTo>
                                  <a:pt x="17" y="130"/>
                                  <a:pt x="17" y="130"/>
                                  <a:pt x="17" y="130"/>
                                </a:cubicBezTo>
                                <a:moveTo>
                                  <a:pt x="165" y="0"/>
                                </a:moveTo>
                                <a:cubicBezTo>
                                  <a:pt x="165" y="0"/>
                                  <a:pt x="162" y="2"/>
                                  <a:pt x="156" y="5"/>
                                </a:cubicBezTo>
                                <a:cubicBezTo>
                                  <a:pt x="133" y="19"/>
                                  <a:pt x="71" y="51"/>
                                  <a:pt x="0" y="55"/>
                                </a:cubicBezTo>
                                <a:cubicBezTo>
                                  <a:pt x="0" y="55"/>
                                  <a:pt x="0" y="55"/>
                                  <a:pt x="0" y="55"/>
                                </a:cubicBezTo>
                                <a:cubicBezTo>
                                  <a:pt x="0" y="147"/>
                                  <a:pt x="0" y="147"/>
                                  <a:pt x="0" y="147"/>
                                </a:cubicBezTo>
                                <a:cubicBezTo>
                                  <a:pt x="70" y="147"/>
                                  <a:pt x="70" y="147"/>
                                  <a:pt x="70" y="147"/>
                                </a:cubicBezTo>
                                <a:cubicBezTo>
                                  <a:pt x="165" y="0"/>
                                  <a:pt x="165" y="0"/>
                                  <a:pt x="165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" name="Freeform 8">
                          <a:extLst>
                            <a:ext uri="{FF2B5EF4-FFF2-40B4-BE49-F238E27FC236}">
                              <a16:creationId xmlns:a16="http://schemas.microsoft.com/office/drawing/2014/main" id="{9A4B4ECD-CE9C-4B7F-860E-0B167AD57D6B}"/>
                            </a:ext>
                          </a:extLst>
                        </wps:cNvPr>
                        <wps:cNvSpPr>
                          <a:spLocks noEditPoints="1"/>
                        </wps:cNvSpPr>
                        <wps:spPr bwMode="auto">
                          <a:xfrm>
                            <a:off x="1944688" y="2884487"/>
                            <a:ext cx="669925" cy="458788"/>
                          </a:xfrm>
                          <a:custGeom>
                            <a:avLst/>
                            <a:gdLst>
                              <a:gd name="T0" fmla="*/ 45 w 422"/>
                              <a:gd name="T1" fmla="*/ 244 h 289"/>
                              <a:gd name="T2" fmla="*/ 45 w 422"/>
                              <a:gd name="T3" fmla="*/ 48 h 289"/>
                              <a:gd name="T4" fmla="*/ 374 w 422"/>
                              <a:gd name="T5" fmla="*/ 48 h 289"/>
                              <a:gd name="T6" fmla="*/ 374 w 422"/>
                              <a:gd name="T7" fmla="*/ 244 h 289"/>
                              <a:gd name="T8" fmla="*/ 45 w 422"/>
                              <a:gd name="T9" fmla="*/ 244 h 289"/>
                              <a:gd name="T10" fmla="*/ 422 w 422"/>
                              <a:gd name="T11" fmla="*/ 0 h 289"/>
                              <a:gd name="T12" fmla="*/ 414 w 422"/>
                              <a:gd name="T13" fmla="*/ 0 h 289"/>
                              <a:gd name="T14" fmla="*/ 227 w 422"/>
                              <a:gd name="T15" fmla="*/ 0 h 289"/>
                              <a:gd name="T16" fmla="*/ 190 w 422"/>
                              <a:gd name="T17" fmla="*/ 0 h 289"/>
                              <a:gd name="T18" fmla="*/ 0 w 422"/>
                              <a:gd name="T19" fmla="*/ 0 h 289"/>
                              <a:gd name="T20" fmla="*/ 0 w 422"/>
                              <a:gd name="T21" fmla="*/ 289 h 289"/>
                              <a:gd name="T22" fmla="*/ 422 w 422"/>
                              <a:gd name="T23" fmla="*/ 289 h 289"/>
                              <a:gd name="T24" fmla="*/ 422 w 422"/>
                              <a:gd name="T25" fmla="*/ 0 h 2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22" h="289">
                                <a:moveTo>
                                  <a:pt x="45" y="244"/>
                                </a:moveTo>
                                <a:lnTo>
                                  <a:pt x="45" y="48"/>
                                </a:lnTo>
                                <a:lnTo>
                                  <a:pt x="374" y="48"/>
                                </a:lnTo>
                                <a:lnTo>
                                  <a:pt x="374" y="244"/>
                                </a:lnTo>
                                <a:lnTo>
                                  <a:pt x="45" y="244"/>
                                </a:lnTo>
                                <a:close/>
                                <a:moveTo>
                                  <a:pt x="422" y="0"/>
                                </a:moveTo>
                                <a:lnTo>
                                  <a:pt x="414" y="0"/>
                                </a:lnTo>
                                <a:lnTo>
                                  <a:pt x="227" y="0"/>
                                </a:lnTo>
                                <a:lnTo>
                                  <a:pt x="1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"/>
                                </a:lnTo>
                                <a:lnTo>
                                  <a:pt x="422" y="289"/>
                                </a:lnTo>
                                <a:lnTo>
                                  <a:pt x="422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Freeform 9">
                          <a:extLst>
                            <a:ext uri="{FF2B5EF4-FFF2-40B4-BE49-F238E27FC236}">
                              <a16:creationId xmlns:a16="http://schemas.microsoft.com/office/drawing/2014/main" id="{F55F4CDA-7D81-4CC5-A94A-99FEEC749AAE}"/>
                            </a:ext>
                          </a:extLst>
                        </wps:cNvPr>
                        <wps:cNvSpPr>
                          <a:spLocks noEditPoints="1"/>
                        </wps:cNvSpPr>
                        <wps:spPr bwMode="auto">
                          <a:xfrm>
                            <a:off x="1944688" y="2884487"/>
                            <a:ext cx="669925" cy="458788"/>
                          </a:xfrm>
                          <a:custGeom>
                            <a:avLst/>
                            <a:gdLst>
                              <a:gd name="T0" fmla="*/ 45 w 422"/>
                              <a:gd name="T1" fmla="*/ 244 h 289"/>
                              <a:gd name="T2" fmla="*/ 45 w 422"/>
                              <a:gd name="T3" fmla="*/ 48 h 289"/>
                              <a:gd name="T4" fmla="*/ 374 w 422"/>
                              <a:gd name="T5" fmla="*/ 48 h 289"/>
                              <a:gd name="T6" fmla="*/ 374 w 422"/>
                              <a:gd name="T7" fmla="*/ 244 h 289"/>
                              <a:gd name="T8" fmla="*/ 45 w 422"/>
                              <a:gd name="T9" fmla="*/ 244 h 289"/>
                              <a:gd name="T10" fmla="*/ 422 w 422"/>
                              <a:gd name="T11" fmla="*/ 0 h 289"/>
                              <a:gd name="T12" fmla="*/ 414 w 422"/>
                              <a:gd name="T13" fmla="*/ 0 h 289"/>
                              <a:gd name="T14" fmla="*/ 227 w 422"/>
                              <a:gd name="T15" fmla="*/ 0 h 289"/>
                              <a:gd name="T16" fmla="*/ 190 w 422"/>
                              <a:gd name="T17" fmla="*/ 0 h 289"/>
                              <a:gd name="T18" fmla="*/ 0 w 422"/>
                              <a:gd name="T19" fmla="*/ 0 h 289"/>
                              <a:gd name="T20" fmla="*/ 0 w 422"/>
                              <a:gd name="T21" fmla="*/ 289 h 289"/>
                              <a:gd name="T22" fmla="*/ 422 w 422"/>
                              <a:gd name="T23" fmla="*/ 289 h 289"/>
                              <a:gd name="T24" fmla="*/ 422 w 422"/>
                              <a:gd name="T25" fmla="*/ 0 h 2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22" h="289">
                                <a:moveTo>
                                  <a:pt x="45" y="244"/>
                                </a:moveTo>
                                <a:lnTo>
                                  <a:pt x="45" y="48"/>
                                </a:lnTo>
                                <a:lnTo>
                                  <a:pt x="374" y="48"/>
                                </a:lnTo>
                                <a:lnTo>
                                  <a:pt x="374" y="244"/>
                                </a:lnTo>
                                <a:lnTo>
                                  <a:pt x="45" y="244"/>
                                </a:lnTo>
                                <a:moveTo>
                                  <a:pt x="422" y="0"/>
                                </a:moveTo>
                                <a:lnTo>
                                  <a:pt x="414" y="0"/>
                                </a:lnTo>
                                <a:lnTo>
                                  <a:pt x="227" y="0"/>
                                </a:lnTo>
                                <a:lnTo>
                                  <a:pt x="1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"/>
                                </a:lnTo>
                                <a:lnTo>
                                  <a:pt x="422" y="289"/>
                                </a:lnTo>
                                <a:lnTo>
                                  <a:pt x="422" y="0"/>
                                </a:ln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" name="Rectangle 7">
                          <a:extLst>
                            <a:ext uri="{FF2B5EF4-FFF2-40B4-BE49-F238E27FC236}">
                              <a16:creationId xmlns:a16="http://schemas.microsoft.com/office/drawing/2014/main" id="{2B947AE0-4B96-4D9D-AED9-4CCBDEC12C0A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220913" y="84137"/>
                            <a:ext cx="84138" cy="23241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" name="Rectangle 8">
                          <a:extLst>
                            <a:ext uri="{FF2B5EF4-FFF2-40B4-BE49-F238E27FC236}">
                              <a16:creationId xmlns:a16="http://schemas.microsoft.com/office/drawing/2014/main" id="{AE2E4217-1B7C-4B9E-900F-47545F291F4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220913" y="84137"/>
                            <a:ext cx="84138" cy="23241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" name="Freeform 12">
                          <a:extLst>
                            <a:ext uri="{FF2B5EF4-FFF2-40B4-BE49-F238E27FC236}">
                              <a16:creationId xmlns:a16="http://schemas.microsoft.com/office/drawing/2014/main" id="{6A8FBA74-E722-4B2E-8EB5-CA2C747A21B4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1235075" y="165100"/>
                            <a:ext cx="684213" cy="2189163"/>
                          </a:xfrm>
                          <a:custGeom>
                            <a:avLst/>
                            <a:gdLst>
                              <a:gd name="T0" fmla="*/ 147 w 161"/>
                              <a:gd name="T1" fmla="*/ 0 h 515"/>
                              <a:gd name="T2" fmla="*/ 124 w 161"/>
                              <a:gd name="T3" fmla="*/ 9 h 515"/>
                              <a:gd name="T4" fmla="*/ 133 w 161"/>
                              <a:gd name="T5" fmla="*/ 505 h 515"/>
                              <a:gd name="T6" fmla="*/ 134 w 161"/>
                              <a:gd name="T7" fmla="*/ 505 h 515"/>
                              <a:gd name="T8" fmla="*/ 139 w 161"/>
                              <a:gd name="T9" fmla="*/ 507 h 515"/>
                              <a:gd name="T10" fmla="*/ 161 w 161"/>
                              <a:gd name="T11" fmla="*/ 515 h 515"/>
                              <a:gd name="T12" fmla="*/ 147 w 161"/>
                              <a:gd name="T13" fmla="*/ 0 h 5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61" h="515">
                                <a:moveTo>
                                  <a:pt x="147" y="0"/>
                                </a:moveTo>
                                <a:cubicBezTo>
                                  <a:pt x="124" y="9"/>
                                  <a:pt x="124" y="9"/>
                                  <a:pt x="124" y="9"/>
                                </a:cubicBezTo>
                                <a:cubicBezTo>
                                  <a:pt x="0" y="331"/>
                                  <a:pt x="124" y="494"/>
                                  <a:pt x="133" y="505"/>
                                </a:cubicBezTo>
                                <a:cubicBezTo>
                                  <a:pt x="134" y="505"/>
                                  <a:pt x="134" y="505"/>
                                  <a:pt x="134" y="505"/>
                                </a:cubicBezTo>
                                <a:cubicBezTo>
                                  <a:pt x="139" y="507"/>
                                  <a:pt x="139" y="507"/>
                                  <a:pt x="139" y="507"/>
                                </a:cubicBezTo>
                                <a:cubicBezTo>
                                  <a:pt x="161" y="515"/>
                                  <a:pt x="161" y="515"/>
                                  <a:pt x="161" y="515"/>
                                </a:cubicBezTo>
                                <a:cubicBezTo>
                                  <a:pt x="14" y="296"/>
                                  <a:pt x="147" y="0"/>
                                  <a:pt x="147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5" name="Freeform 13">
                          <a:extLst>
                            <a:ext uri="{FF2B5EF4-FFF2-40B4-BE49-F238E27FC236}">
                              <a16:creationId xmlns:a16="http://schemas.microsoft.com/office/drawing/2014/main" id="{89346F3E-2A4E-4849-8AE8-2F0053614747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2627313" y="165100"/>
                            <a:ext cx="679450" cy="2189163"/>
                          </a:xfrm>
                          <a:custGeom>
                            <a:avLst/>
                            <a:gdLst>
                              <a:gd name="T0" fmla="*/ 14 w 160"/>
                              <a:gd name="T1" fmla="*/ 0 h 515"/>
                              <a:gd name="T2" fmla="*/ 0 w 160"/>
                              <a:gd name="T3" fmla="*/ 515 h 515"/>
                              <a:gd name="T4" fmla="*/ 21 w 160"/>
                              <a:gd name="T5" fmla="*/ 507 h 515"/>
                              <a:gd name="T6" fmla="*/ 27 w 160"/>
                              <a:gd name="T7" fmla="*/ 505 h 515"/>
                              <a:gd name="T8" fmla="*/ 28 w 160"/>
                              <a:gd name="T9" fmla="*/ 505 h 515"/>
                              <a:gd name="T10" fmla="*/ 37 w 160"/>
                              <a:gd name="T11" fmla="*/ 9 h 515"/>
                              <a:gd name="T12" fmla="*/ 14 w 160"/>
                              <a:gd name="T13" fmla="*/ 0 h 5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60" h="515">
                                <a:moveTo>
                                  <a:pt x="14" y="0"/>
                                </a:moveTo>
                                <a:cubicBezTo>
                                  <a:pt x="14" y="0"/>
                                  <a:pt x="147" y="296"/>
                                  <a:pt x="0" y="515"/>
                                </a:cubicBezTo>
                                <a:cubicBezTo>
                                  <a:pt x="21" y="507"/>
                                  <a:pt x="21" y="507"/>
                                  <a:pt x="21" y="507"/>
                                </a:cubicBezTo>
                                <a:cubicBezTo>
                                  <a:pt x="27" y="505"/>
                                  <a:pt x="27" y="505"/>
                                  <a:pt x="27" y="505"/>
                                </a:cubicBezTo>
                                <a:cubicBezTo>
                                  <a:pt x="27" y="505"/>
                                  <a:pt x="28" y="505"/>
                                  <a:pt x="28" y="505"/>
                                </a:cubicBezTo>
                                <a:cubicBezTo>
                                  <a:pt x="37" y="493"/>
                                  <a:pt x="160" y="330"/>
                                  <a:pt x="37" y="9"/>
                                </a:cubicBezTo>
                                <a:cubicBezTo>
                                  <a:pt x="14" y="0"/>
                                  <a:pt x="14" y="0"/>
                                  <a:pt x="14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6" name="Freeform 14">
                          <a:extLst>
                            <a:ext uri="{FF2B5EF4-FFF2-40B4-BE49-F238E27FC236}">
                              <a16:creationId xmlns:a16="http://schemas.microsoft.com/office/drawing/2014/main" id="{8830D9A3-179B-4AE0-8A7C-5E1965878CC4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0" y="1554162"/>
                            <a:ext cx="1073150" cy="655638"/>
                          </a:xfrm>
                          <a:custGeom>
                            <a:avLst/>
                            <a:gdLst>
                              <a:gd name="T0" fmla="*/ 246 w 253"/>
                              <a:gd name="T1" fmla="*/ 0 h 154"/>
                              <a:gd name="T2" fmla="*/ 133 w 253"/>
                              <a:gd name="T3" fmla="*/ 81 h 154"/>
                              <a:gd name="T4" fmla="*/ 88 w 253"/>
                              <a:gd name="T5" fmla="*/ 75 h 154"/>
                              <a:gd name="T6" fmla="*/ 0 w 253"/>
                              <a:gd name="T7" fmla="*/ 121 h 154"/>
                              <a:gd name="T8" fmla="*/ 0 w 253"/>
                              <a:gd name="T9" fmla="*/ 154 h 154"/>
                              <a:gd name="T10" fmla="*/ 105 w 253"/>
                              <a:gd name="T11" fmla="*/ 106 h 154"/>
                              <a:gd name="T12" fmla="*/ 146 w 253"/>
                              <a:gd name="T13" fmla="*/ 110 h 154"/>
                              <a:gd name="T14" fmla="*/ 252 w 253"/>
                              <a:gd name="T15" fmla="*/ 24 h 154"/>
                              <a:gd name="T16" fmla="*/ 253 w 253"/>
                              <a:gd name="T17" fmla="*/ 24 h 154"/>
                              <a:gd name="T18" fmla="*/ 251 w 253"/>
                              <a:gd name="T19" fmla="*/ 0 h 154"/>
                              <a:gd name="T20" fmla="*/ 246 w 253"/>
                              <a:gd name="T21" fmla="*/ 0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154">
                                <a:moveTo>
                                  <a:pt x="246" y="0"/>
                                </a:moveTo>
                                <a:cubicBezTo>
                                  <a:pt x="161" y="0"/>
                                  <a:pt x="133" y="81"/>
                                  <a:pt x="133" y="81"/>
                                </a:cubicBezTo>
                                <a:cubicBezTo>
                                  <a:pt x="116" y="77"/>
                                  <a:pt x="101" y="75"/>
                                  <a:pt x="88" y="75"/>
                                </a:cubicBezTo>
                                <a:cubicBezTo>
                                  <a:pt x="22" y="75"/>
                                  <a:pt x="0" y="121"/>
                                  <a:pt x="0" y="121"/>
                                </a:cubicBezTo>
                                <a:cubicBezTo>
                                  <a:pt x="0" y="154"/>
                                  <a:pt x="0" y="154"/>
                                  <a:pt x="0" y="154"/>
                                </a:cubicBezTo>
                                <a:cubicBezTo>
                                  <a:pt x="25" y="114"/>
                                  <a:pt x="71" y="106"/>
                                  <a:pt x="105" y="106"/>
                                </a:cubicBezTo>
                                <a:cubicBezTo>
                                  <a:pt x="129" y="106"/>
                                  <a:pt x="146" y="110"/>
                                  <a:pt x="146" y="110"/>
                                </a:cubicBezTo>
                                <a:cubicBezTo>
                                  <a:pt x="163" y="26"/>
                                  <a:pt x="243" y="24"/>
                                  <a:pt x="252" y="24"/>
                                </a:cubicBezTo>
                                <a:cubicBezTo>
                                  <a:pt x="253" y="24"/>
                                  <a:pt x="253" y="24"/>
                                  <a:pt x="253" y="24"/>
                                </a:cubicBezTo>
                                <a:cubicBezTo>
                                  <a:pt x="251" y="0"/>
                                  <a:pt x="251" y="0"/>
                                  <a:pt x="251" y="0"/>
                                </a:cubicBezTo>
                                <a:cubicBezTo>
                                  <a:pt x="249" y="0"/>
                                  <a:pt x="248" y="0"/>
                                  <a:pt x="246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" name="Freeform 15">
                          <a:extLst>
                            <a:ext uri="{FF2B5EF4-FFF2-40B4-BE49-F238E27FC236}">
                              <a16:creationId xmlns:a16="http://schemas.microsoft.com/office/drawing/2014/main" id="{7CCA026C-CA9C-4C74-B829-7A123F29CB97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3425825" y="1698625"/>
                            <a:ext cx="1082675" cy="747713"/>
                          </a:xfrm>
                          <a:custGeom>
                            <a:avLst/>
                            <a:gdLst>
                              <a:gd name="T0" fmla="*/ 6 w 255"/>
                              <a:gd name="T1" fmla="*/ 0 h 176"/>
                              <a:gd name="T2" fmla="*/ 0 w 255"/>
                              <a:gd name="T3" fmla="*/ 12 h 176"/>
                              <a:gd name="T4" fmla="*/ 59 w 255"/>
                              <a:gd name="T5" fmla="*/ 147 h 176"/>
                              <a:gd name="T6" fmla="*/ 130 w 255"/>
                              <a:gd name="T7" fmla="*/ 129 h 176"/>
                              <a:gd name="T8" fmla="*/ 215 w 255"/>
                              <a:gd name="T9" fmla="*/ 173 h 176"/>
                              <a:gd name="T10" fmla="*/ 255 w 255"/>
                              <a:gd name="T11" fmla="*/ 176 h 176"/>
                              <a:gd name="T12" fmla="*/ 255 w 255"/>
                              <a:gd name="T13" fmla="*/ 160 h 176"/>
                              <a:gd name="T14" fmla="*/ 252 w 255"/>
                              <a:gd name="T15" fmla="*/ 160 h 176"/>
                              <a:gd name="T16" fmla="*/ 217 w 255"/>
                              <a:gd name="T17" fmla="*/ 158 h 176"/>
                              <a:gd name="T18" fmla="*/ 131 w 255"/>
                              <a:gd name="T19" fmla="*/ 113 h 176"/>
                              <a:gd name="T20" fmla="*/ 84 w 255"/>
                              <a:gd name="T21" fmla="*/ 121 h 176"/>
                              <a:gd name="T22" fmla="*/ 6 w 255"/>
                              <a:gd name="T23" fmla="*/ 0 h 1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255" h="176">
                                <a:moveTo>
                                  <a:pt x="6" y="0"/>
                                </a:moveTo>
                                <a:cubicBezTo>
                                  <a:pt x="0" y="12"/>
                                  <a:pt x="0" y="12"/>
                                  <a:pt x="0" y="12"/>
                                </a:cubicBezTo>
                                <a:cubicBezTo>
                                  <a:pt x="105" y="40"/>
                                  <a:pt x="59" y="147"/>
                                  <a:pt x="59" y="147"/>
                                </a:cubicBezTo>
                                <a:cubicBezTo>
                                  <a:pt x="86" y="134"/>
                                  <a:pt x="110" y="129"/>
                                  <a:pt x="130" y="129"/>
                                </a:cubicBezTo>
                                <a:cubicBezTo>
                                  <a:pt x="189" y="129"/>
                                  <a:pt x="215" y="173"/>
                                  <a:pt x="215" y="173"/>
                                </a:cubicBezTo>
                                <a:cubicBezTo>
                                  <a:pt x="255" y="176"/>
                                  <a:pt x="255" y="176"/>
                                  <a:pt x="255" y="176"/>
                                </a:cubicBezTo>
                                <a:cubicBezTo>
                                  <a:pt x="255" y="160"/>
                                  <a:pt x="255" y="160"/>
                                  <a:pt x="255" y="160"/>
                                </a:cubicBezTo>
                                <a:cubicBezTo>
                                  <a:pt x="252" y="160"/>
                                  <a:pt x="252" y="160"/>
                                  <a:pt x="252" y="160"/>
                                </a:cubicBezTo>
                                <a:cubicBezTo>
                                  <a:pt x="217" y="158"/>
                                  <a:pt x="217" y="158"/>
                                  <a:pt x="217" y="158"/>
                                </a:cubicBezTo>
                                <a:cubicBezTo>
                                  <a:pt x="193" y="122"/>
                                  <a:pt x="159" y="113"/>
                                  <a:pt x="131" y="113"/>
                                </a:cubicBezTo>
                                <a:cubicBezTo>
                                  <a:pt x="105" y="113"/>
                                  <a:pt x="84" y="121"/>
                                  <a:pt x="84" y="121"/>
                                </a:cubicBezTo>
                                <a:cubicBezTo>
                                  <a:pt x="102" y="19"/>
                                  <a:pt x="6" y="0"/>
                                  <a:pt x="6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" name="Oval 13">
                          <a:extLst>
                            <a:ext uri="{FF2B5EF4-FFF2-40B4-BE49-F238E27FC236}">
                              <a16:creationId xmlns:a16="http://schemas.microsoft.com/office/drawing/2014/main" id="{829781C9-EFB7-455E-8A6D-97DA6E296ABA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547688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" name="Oval 14">
                          <a:extLst>
                            <a:ext uri="{FF2B5EF4-FFF2-40B4-BE49-F238E27FC236}">
                              <a16:creationId xmlns:a16="http://schemas.microsoft.com/office/drawing/2014/main" id="{AF984C76-17A1-4C02-BCF3-86A30AD80CA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867150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" name="Oval 15">
                          <a:extLst>
                            <a:ext uri="{FF2B5EF4-FFF2-40B4-BE49-F238E27FC236}">
                              <a16:creationId xmlns:a16="http://schemas.microsoft.com/office/drawing/2014/main" id="{2015057D-72EA-430A-B94C-9942BE8EED46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321175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" name="Oval 16">
                          <a:extLst>
                            <a:ext uri="{FF2B5EF4-FFF2-40B4-BE49-F238E27FC236}">
                              <a16:creationId xmlns:a16="http://schemas.microsoft.com/office/drawing/2014/main" id="{03B48094-AFE5-4F4D-A9B2-23521F4F5C48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321175" y="1868487"/>
                            <a:ext cx="182563" cy="18415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" name="Oval 17">
                          <a:extLst>
                            <a:ext uri="{FF2B5EF4-FFF2-40B4-BE49-F238E27FC236}">
                              <a16:creationId xmlns:a16="http://schemas.microsoft.com/office/drawing/2014/main" id="{4DAF69F1-18B7-45AA-AA97-B01150299476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867150" y="1868487"/>
                            <a:ext cx="182563" cy="18415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" name="Oval 18">
                          <a:extLst>
                            <a:ext uri="{FF2B5EF4-FFF2-40B4-BE49-F238E27FC236}">
                              <a16:creationId xmlns:a16="http://schemas.microsoft.com/office/drawing/2014/main" id="{9F24F946-07C2-4B5E-A743-671883CAA8DB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96838" y="1262062"/>
                            <a:ext cx="179388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" name="Oval 19">
                          <a:extLst>
                            <a:ext uri="{FF2B5EF4-FFF2-40B4-BE49-F238E27FC236}">
                              <a16:creationId xmlns:a16="http://schemas.microsoft.com/office/drawing/2014/main" id="{27AA573E-8CD3-46AE-975F-2B6136344C6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17500" y="917575"/>
                            <a:ext cx="179388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" name="Oval 20">
                          <a:extLst>
                            <a:ext uri="{FF2B5EF4-FFF2-40B4-BE49-F238E27FC236}">
                              <a16:creationId xmlns:a16="http://schemas.microsoft.com/office/drawing/2014/main" id="{D6FDA829-CBF0-4BEB-BA19-F869464699F6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633788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6" name="Oval 21">
                          <a:extLst>
                            <a:ext uri="{FF2B5EF4-FFF2-40B4-BE49-F238E27FC236}">
                              <a16:creationId xmlns:a16="http://schemas.microsoft.com/office/drawing/2014/main" id="{BA0F98A4-81C8-423B-8F90-9145E52E0382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092575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7" name="Oval 22">
                          <a:extLst>
                            <a:ext uri="{FF2B5EF4-FFF2-40B4-BE49-F238E27FC236}">
                              <a16:creationId xmlns:a16="http://schemas.microsoft.com/office/drawing/2014/main" id="{69051D77-B4FC-4CBC-B0B1-8236EAE6A9C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633788" y="158432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8" name="Oval 23">
                          <a:extLst>
                            <a:ext uri="{FF2B5EF4-FFF2-40B4-BE49-F238E27FC236}">
                              <a16:creationId xmlns:a16="http://schemas.microsoft.com/office/drawing/2014/main" id="{51703CE0-5699-4100-92B0-F4C4777FAF5A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092575" y="158432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9" name="Oval 24">
                          <a:extLst>
                            <a:ext uri="{FF2B5EF4-FFF2-40B4-BE49-F238E27FC236}">
                              <a16:creationId xmlns:a16="http://schemas.microsoft.com/office/drawing/2014/main" id="{D423D77E-1F81-4E9C-AEB2-CA704061B22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17500" y="1563687"/>
                            <a:ext cx="179388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0" name="Oval 25">
                          <a:extLst>
                            <a:ext uri="{FF2B5EF4-FFF2-40B4-BE49-F238E27FC236}">
                              <a16:creationId xmlns:a16="http://schemas.microsoft.com/office/drawing/2014/main" id="{F9E788F8-7174-44B2-B980-279F5609E97F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788988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24" name="Rectangle 1"/>
                      <wps:cNvSpPr/>
                      <wps:spPr>
                        <a:xfrm>
                          <a:off x="5563982" y="2030833"/>
                          <a:ext cx="2148840" cy="7589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4E6F4BB8" id="Group 391" o:spid="_x0000_s1026" alt="first page cover images and designs" style="position:absolute;margin-left:9.8pt;margin-top:-.25pt;width:611.85pt;height:11in;z-index:251686912;mso-width-percent:1000;mso-height-percent:1000;mso-position-horizontal-relative:page;mso-position-vertical-relative:page;mso-width-percent:1000;mso-height-percent:1000" coordsize="77707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">
              <v:group id="Group 102" o:spid="_x0000_s1027" style="position:absolute;left:56218;width:21489;height:11155" coordsize="5127,13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<v:rect id="Rectangle 247" o:spid="_x0000_s1028" style="position:absolute;top:12271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" filled="f" stroked="f"/>
                <v:rect id="Rectangle 248" o:spid="_x0000_s1029" style="position:absolute;top:10477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" filled="f" stroked="f"/>
                <v:rect id="Rectangle 249" o:spid="_x0000_s1030" style="position:absolute;top:8747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" filled="f" stroked="f"/>
                <v:rect id="Rectangle 250" o:spid="_x0000_s1031" style="position:absolute;top:700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" filled="f" stroked="f"/>
                <v:rect id="Rectangle 251" o:spid="_x0000_s1032" style="position:absolute;top:525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" filled="f" stroked="f"/>
                <v:rect id="Rectangle 252" o:spid="_x0000_s1033" style="position:absolute;top:352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" filled="f" stroked="f"/>
                <v:rect id="Rectangle 253" o:spid="_x0000_s1034" style="position:absolute;top:173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" filled="f" stroked="f"/>
                <v:rect id="Rectangle 254" o:spid="_x0000_s1035" style="position:absolute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" filled="f" stroked="f"/>
              </v:group>
              <v:group id="Group 102" o:spid="_x0000_s1036" style="position:absolute;top:64008;width:2609;height:36576" coordsize="5127,42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<o:lock v:ext="edit" aspectratio="t"/>
                <v:rect id="Rectangle 52" o:spid="_x0000_s1037" style="position:absolute;top:41989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HUzxAAAANsAAAAPAAAAZHJzL2Rvd25yZXYueG1sRI9Ba8JA&#10;FITvhf6H5RW8FN1UaC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Ab4dTPEAAAA2wAAAA8A&#10;AAAAAAAAAAAAAAAABwIAAGRycy9kb3ducmV2LnhtbFBLBQYAAAAAAwADALcAAAD4AgAAAAA=&#10;" filled="f" stroked="f"/>
                <v:rect id="Rectangle 53" o:spid="_x0000_s1038" style="position:absolute;top:40243;width:5127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" filled="f" stroked="f"/>
                <v:rect id="Rectangle 54" o:spid="_x0000_s1039" style="position:absolute;top:38465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" filled="f" stroked="f"/>
                <v:rect id="Rectangle 55" o:spid="_x0000_s1040" style="position:absolute;top:36718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e1HxQAAANsAAAAPAAAAZHJzL2Rvd25yZXYueG1sRI9Ba8JA&#10;FITvBf/D8oReSt1YsE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JEe1HxQAAANsAAAAP&#10;AAAAAAAAAAAAAAAAAAcCAABkcnMvZG93bnJldi54bWxQSwUGAAAAAAMAAwC3AAAA+QIAAAAA&#10;" filled="f" stroked="f"/>
                <v:rect id="Rectangle 56" o:spid="_x0000_s1041" style="position:absolute;top:34972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" filled="f" stroked="f"/>
                <v:rect id="Rectangle 57" o:spid="_x0000_s1042" style="position:absolute;top:33242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" filled="f" stroked="f"/>
                <v:rect id="Rectangle 58" o:spid="_x0000_s1043" style="position:absolute;top:31496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" filled="f" stroked="f"/>
                <v:rect id="Rectangle 59" o:spid="_x0000_s1044" style="position:absolute;top:29718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" filled="f" stroked="f"/>
                <v:rect id="Rectangle 60" o:spid="_x0000_s1045" style="position:absolute;top:27971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" filled="f" stroked="f"/>
                <v:rect id="Rectangle 61" o:spid="_x0000_s1046" style="position:absolute;top:26225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" filled="f" stroked="f"/>
                <v:rect id="Rectangle 62" o:spid="_x0000_s1047" style="position:absolute;top:24495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" filled="f" stroked="f"/>
                <v:rect id="Rectangle 63" o:spid="_x0000_s1048" style="position:absolute;top:22748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" filled="f" stroked="f"/>
                <v:rect id="Rectangle 64" o:spid="_x0000_s1049" style="position:absolute;top:21018;width:5127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" filled="f" stroked="f"/>
                <v:rect id="Rectangle 65" o:spid="_x0000_s1050" style="position:absolute;top:1922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" filled="f" stroked="f"/>
                <v:rect id="Rectangle 66" o:spid="_x0000_s1051" style="position:absolute;top:1749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" filled="f" stroked="f"/>
                <v:rect id="Rectangle 67" o:spid="_x0000_s1052" style="position:absolute;top:15748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" filled="f" stroked="f"/>
                <v:rect id="Rectangle 68" o:spid="_x0000_s1053" style="position:absolute;top:14001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" filled="f" stroked="f"/>
                <v:rect id="Rectangle 69" o:spid="_x0000_s1054" style="position:absolute;top:12271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" filled="f" stroked="f"/>
                <v:rect id="Rectangle 70" o:spid="_x0000_s1055" style="position:absolute;top:10477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" filled="f" stroked="f"/>
                <v:rect id="Rectangle 71" o:spid="_x0000_s1056" style="position:absolute;top:8747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" filled="f" stroked="f"/>
                <v:rect id="Rectangle 72" o:spid="_x0000_s1057" style="position:absolute;top:700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" filled="f" stroked="f"/>
                <v:rect id="Rectangle 73" o:spid="_x0000_s1058" style="position:absolute;top:525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" filled="f" stroked="f"/>
                <v:rect id="Rectangle 74" o:spid="_x0000_s1059" style="position:absolute;top:352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" filled="f" stroked="f"/>
                <v:rect id="Rectangle 75" o:spid="_x0000_s1060" style="position:absolute;top:173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" filled="f" stroked="f"/>
                <v:rect id="Rectangle 76" o:spid="_x0000_s1061" style="position:absolute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" filled="f" stroked="f"/>
              </v:group>
              <v:group id="Group 30" o:spid="_x0000_s1062" style="position:absolute;left:18288;top:69257;width:41148;height:30536" coordsize="45085,3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o:lock v:ext="edit" aspectratio="t"/>
                <v:shape id="Freeform 5" o:spid="_x0000_s1063" style="position:absolute;left:10271;width:24923;height:24939;visibility:visible;mso-wrap-style:square;v-text-anchor:top" coordsize="587,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" path="m182,544c86,501,20,405,20,293,20,142,142,19,293,19v152,,274,123,274,274c567,405,501,501,405,544v,,-1,,-1,c398,546,398,546,398,546v-32,14,-68,21,-105,21c256,567,220,560,188,546v-5,-2,-5,-2,-5,-2c183,544,183,544,182,544m293,c131,,,131,,293,,394,50,482,127,535v19,12,84,48,160,52c287,587,287,587,287,587v2,,4,,6,c296,587,298,587,301,587v,,,,,c372,583,434,551,457,537,536,485,587,395,587,293,587,131,456,,293,e" filled="f" stroked="f">
                  <v:path arrowok="t" o:connecttype="custom" o:connectlocs="772764,2311271;84919,1244857;1244065,80725;2407456,1244857;1719611,2311271;1715365,2311271;1689890,2319768;1244065,2408990;798239,2319768;777010,2311271;772764,2311271;1244065,0;0,1244857;539236,2273033;1218589,2493963;1218589,2493963;1244065,2493963;1278032,2493963;1278032,2493963;1940401,2281530;2492375,1244857;1244065,0" o:connectangles="0,0,0,0,0,0,0,0,0,0,0,0,0,0,0,0,0,0,0,0,0,0"/>
                  <o:lock v:ext="edit" verticies="t"/>
                </v:shape>
                <v:shape id="Freeform 6" o:spid="_x0000_s1064" style="position:absolute;left:15414;top:22606;width:7049;height:6238;visibility:visible;mso-wrap-style:square;v-text-anchor:top" coordsize="166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" path="m104,130c50,45,50,45,50,45v26,11,61,22,98,26c148,130,148,130,148,130v-44,,-44,,-44,m,c95,147,95,147,95,147v71,,71,,71,c166,55,166,55,166,55v,,,,,c90,51,25,15,6,3,2,1,,,,e" filled="f" stroked="f">
                  <v:path arrowok="t" o:connecttype="custom" o:connectlocs="441593,551738;212304,190986;628420,301334;628420,551738;441593,551738;0,0;403378,623888;704850,623888;704850,233427;704850,233427;25477,12732;0,0" o:connectangles="0,0,0,0,0,0,0,0,0,0,0,0"/>
                  <o:lock v:ext="edit" verticies="t"/>
                </v:shape>
                <v:shape id="Freeform 7" o:spid="_x0000_s1065" style="position:absolute;left:23050;top:22606;width:7001;height:6238;visibility:visible;mso-wrap-style:square;v-text-anchor:top" coordsize="16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" path="m17,130v,-59,,-59,,-59c55,67,89,56,116,45,61,130,61,130,61,130v-44,,-44,,-44,m165,v,,-3,2,-9,5c133,19,71,51,,55v,,,,,c,147,,147,,147v70,,70,,70,c165,,165,,165,e" filled="f" stroked="f">
                  <v:path arrowok="t" o:connecttype="custom" o:connectlocs="72130,551738;72130,301334;492183,190986;258820,551738;72130,551738;700088,0;661901,21221;0,233427;0,233427;0,623888;297007,623888;700088,0" o:connectangles="0,0,0,0,0,0,0,0,0,0,0,0"/>
                  <o:lock v:ext="edit" verticies="t"/>
                </v:shape>
                <v:shape id="Freeform 8" o:spid="_x0000_s1066" style="position:absolute;left:19446;top:28844;width:6700;height:4588;visibility:visible;mso-wrap-style:square;v-text-anchor:top" coordsize="422,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" path="m45,244l45,48r329,l374,244r-329,xm422,r-8,l227,,190,,,,,289r422,l422,xe" filled="f" stroked="f">
                  <v:path arrowok="t" o:connecttype="custom" o:connectlocs="71438,387350;71438,76200;593725,76200;593725,387350;71438,387350;669925,0;657225,0;360363,0;301625,0;0,0;0,458788;669925,458788;669925,0" o:connectangles="0,0,0,0,0,0,0,0,0,0,0,0,0"/>
                  <o:lock v:ext="edit" verticies="t"/>
                </v:shape>
                <v:shape id="Freeform 9" o:spid="_x0000_s1067" style="position:absolute;left:19446;top:28844;width:6700;height:4588;visibility:visible;mso-wrap-style:square;v-text-anchor:top" coordsize="422,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" path="m45,244l45,48r329,l374,244r-329,m422,r-8,l227,,190,,,,,289r422,l422,e" filled="f" stroked="f">
                  <v:path arrowok="t" o:connecttype="custom" o:connectlocs="71438,387350;71438,76200;593725,76200;593725,387350;71438,387350;669925,0;657225,0;360363,0;301625,0;0,0;0,458788;669925,458788;669925,0" o:connectangles="0,0,0,0,0,0,0,0,0,0,0,0,0"/>
                  <o:lock v:ext="edit" verticies="t"/>
                </v:shape>
                <v:rect id="Rectangle 7" o:spid="_x0000_s1068" style="position:absolute;left:22209;top:841;width:841;height:23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" filled="f" stroked="f"/>
                <v:rect id="Rectangle 8" o:spid="_x0000_s1069" style="position:absolute;left:22209;top:841;width:841;height:23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" filled="f" stroked="f"/>
                <v:shape id="Freeform 12" o:spid="_x0000_s1070" style="position:absolute;left:12350;top:1651;width:6842;height:21891;visibility:visible;mso-wrap-style:square;v-text-anchor:top" coordsize="161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" path="m147,c124,9,124,9,124,9v-124,322,,485,9,496c134,505,134,505,134,505v5,2,5,2,5,2c161,515,161,515,161,515,14,296,147,,147,e" filled="f" stroked="f">
                  <v:path arrowok="t" o:connecttype="custom" o:connectlocs="624716,0;526972,38257;565219,2146655;569469,2146655;590718,2155157;684213,2189163;624716,0" o:connectangles="0,0,0,0,0,0,0"/>
                </v:shape>
                <v:shape id="Freeform 13" o:spid="_x0000_s1071" style="position:absolute;left:26273;top:1651;width:6794;height:21891;visibility:visible;mso-wrap-style:square;v-text-anchor:top" coordsize="160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" path="m14,c14,,147,296,,515v21,-8,21,-8,21,-8c27,505,27,505,27,505v,,1,,1,c37,493,160,330,37,9,14,,14,,14,e" filled="f" stroked="f">
                  <v:path arrowok="t" o:connecttype="custom" o:connectlocs="59452,0;0,2189163;89178,2155157;114657,2146655;118904,2146655;157123,38257;59452,0" o:connectangles="0,0,0,0,0,0,0"/>
                </v:shape>
                <v:shape id="Freeform 14" o:spid="_x0000_s1072" style="position:absolute;top:15541;width:10731;height:6557;visibility:visible;mso-wrap-style:square;v-text-anchor:top" coordsize="253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" path="m246,c161,,133,81,133,81,116,77,101,75,88,75,22,75,,121,,121v,33,,33,,33c25,114,71,106,105,106v24,,41,4,41,4c163,26,243,24,252,24v1,,1,,1,c251,,251,,251,v-2,,-3,,-5,e" filled="f" stroked="f">
                  <v:path arrowok="t" o:connecttype="custom" o:connectlocs="1043458,0;564146,344849;373270,319304;0,515144;0,655638;445378,451283;619288,468313;1068908,102177;1073150,102177;1064667,0;1043458,0" o:connectangles="0,0,0,0,0,0,0,0,0,0,0"/>
                </v:shape>
                <v:shape id="Freeform 15" o:spid="_x0000_s1073" style="position:absolute;left:34258;top:16986;width:10827;height:7477;visibility:visible;mso-wrap-style:square;v-text-anchor:top" coordsize="255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" path="m6,c,12,,12,,12,105,40,59,147,59,147v27,-13,51,-18,71,-18c189,129,215,173,215,173v40,3,40,3,40,3c255,160,255,160,255,160v-3,,-3,,-3,c217,158,217,158,217,158,193,122,159,113,131,113v-26,,-47,8,-47,8c102,19,6,,6,e" filled="f" stroked="f">
                  <v:path arrowok="t" o:connecttype="custom" o:connectlocs="25475,0;0,50980;250501,624510;551952,548040;912844,734968;1082675,747713;1082675,679739;1069938,679739;921335,671242;556198,480066;356646,514053;25475,0" o:connectangles="0,0,0,0,0,0,0,0,0,0,0,0"/>
                </v:shape>
                <v:oval id="Oval 13" o:spid="_x0000_s1074" style="position:absolute;left:5476;top:12620;width:18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" filled="f" stroked="f"/>
                <v:oval id="Oval 14" o:spid="_x0000_s1075" style="position:absolute;left:38671;top:12620;width:18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" filled="f" stroked="f"/>
                <v:oval id="Oval 15" o:spid="_x0000_s1076" style="position:absolute;left:43211;top:12620;width:18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" filled="f" stroked="f"/>
                <v:oval id="Oval 16" o:spid="_x0000_s1077" style="position:absolute;left:43211;top:18684;width:182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" filled="f" stroked="f"/>
                <v:oval id="Oval 17" o:spid="_x0000_s1078" style="position:absolute;left:38671;top:18684;width:182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" filled="f" stroked="f"/>
                <v:oval id="Oval 18" o:spid="_x0000_s1079" style="position:absolute;left:968;top:12620;width:1794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" filled="f" stroked="f"/>
                <v:oval id="Oval 19" o:spid="_x0000_s1080" style="position:absolute;left:3175;top:9175;width:1793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" filled="f" stroked="f"/>
                <v:oval id="Oval 20" o:spid="_x0000_s1081" style="position:absolute;left:36337;top:9175;width:182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" filled="f" stroked="f"/>
                <v:oval id="Oval 21" o:spid="_x0000_s1082" style="position:absolute;left:40925;top:9175;width:182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" filled="f" stroked="f"/>
                <v:oval id="Oval 22" o:spid="_x0000_s1083" style="position:absolute;left:36337;top:15843;width:182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" filled="f" stroked="f"/>
                <v:oval id="Oval 23" o:spid="_x0000_s1084" style="position:absolute;left:40925;top:15843;width:182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" filled="f" stroked="f"/>
                <v:oval id="Oval 24" o:spid="_x0000_s1085" style="position:absolute;left:3175;top:15636;width:1793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" filled="f" stroked="f"/>
                <v:oval id="Oval 25" o:spid="_x0000_s1086" style="position:absolute;left:7889;top:9175;width:182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" filled="f" stroked="f"/>
              </v:group>
              <v:rect id="Rectangle 1" o:spid="_x0000_s1087" style="position:absolute;left:55639;top:20308;width:21489;height:75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" fillcolor="#492a86 [3204]" stroked="f" strokeweight="1pt"/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9F6"/>
    <w:rsid w:val="000629E9"/>
    <w:rsid w:val="0008209F"/>
    <w:rsid w:val="00090C60"/>
    <w:rsid w:val="000B7C68"/>
    <w:rsid w:val="000C7B6F"/>
    <w:rsid w:val="001239CE"/>
    <w:rsid w:val="001365CF"/>
    <w:rsid w:val="00142716"/>
    <w:rsid w:val="00146733"/>
    <w:rsid w:val="0018361D"/>
    <w:rsid w:val="0018511A"/>
    <w:rsid w:val="001B66B4"/>
    <w:rsid w:val="001E356C"/>
    <w:rsid w:val="002058E5"/>
    <w:rsid w:val="00207AC0"/>
    <w:rsid w:val="00231EB1"/>
    <w:rsid w:val="00264DF7"/>
    <w:rsid w:val="002A3CC9"/>
    <w:rsid w:val="003750FA"/>
    <w:rsid w:val="00377B42"/>
    <w:rsid w:val="00377B55"/>
    <w:rsid w:val="00382BBF"/>
    <w:rsid w:val="003840AB"/>
    <w:rsid w:val="003A23E4"/>
    <w:rsid w:val="004227F8"/>
    <w:rsid w:val="00463223"/>
    <w:rsid w:val="0047031F"/>
    <w:rsid w:val="004705CA"/>
    <w:rsid w:val="00480B19"/>
    <w:rsid w:val="00495D8A"/>
    <w:rsid w:val="00496EDF"/>
    <w:rsid w:val="004B2DFE"/>
    <w:rsid w:val="004D7C37"/>
    <w:rsid w:val="004E0027"/>
    <w:rsid w:val="004E2DFE"/>
    <w:rsid w:val="004E6F6A"/>
    <w:rsid w:val="00500CAD"/>
    <w:rsid w:val="00510E1A"/>
    <w:rsid w:val="00510E24"/>
    <w:rsid w:val="0053280E"/>
    <w:rsid w:val="00561657"/>
    <w:rsid w:val="00590C79"/>
    <w:rsid w:val="00592C02"/>
    <w:rsid w:val="005C19F6"/>
    <w:rsid w:val="005E55CE"/>
    <w:rsid w:val="005E5D3A"/>
    <w:rsid w:val="005F0245"/>
    <w:rsid w:val="0062123A"/>
    <w:rsid w:val="00631879"/>
    <w:rsid w:val="0063730C"/>
    <w:rsid w:val="006C1AD8"/>
    <w:rsid w:val="006D2474"/>
    <w:rsid w:val="006D7423"/>
    <w:rsid w:val="00707E4F"/>
    <w:rsid w:val="0071553D"/>
    <w:rsid w:val="007213E0"/>
    <w:rsid w:val="00724236"/>
    <w:rsid w:val="00763D29"/>
    <w:rsid w:val="00784C63"/>
    <w:rsid w:val="007A4516"/>
    <w:rsid w:val="007C4E1B"/>
    <w:rsid w:val="007E762E"/>
    <w:rsid w:val="00817DA5"/>
    <w:rsid w:val="0082720A"/>
    <w:rsid w:val="00836192"/>
    <w:rsid w:val="00836FAC"/>
    <w:rsid w:val="00875386"/>
    <w:rsid w:val="0088199A"/>
    <w:rsid w:val="00890A94"/>
    <w:rsid w:val="008916A4"/>
    <w:rsid w:val="008951CC"/>
    <w:rsid w:val="00897E9B"/>
    <w:rsid w:val="008C4CDB"/>
    <w:rsid w:val="008D6B05"/>
    <w:rsid w:val="008E2B6D"/>
    <w:rsid w:val="009659F6"/>
    <w:rsid w:val="00981C46"/>
    <w:rsid w:val="0098641B"/>
    <w:rsid w:val="00A47236"/>
    <w:rsid w:val="00AA0591"/>
    <w:rsid w:val="00AA296D"/>
    <w:rsid w:val="00AA4539"/>
    <w:rsid w:val="00AA6739"/>
    <w:rsid w:val="00AB272D"/>
    <w:rsid w:val="00AC5FD9"/>
    <w:rsid w:val="00AE09C9"/>
    <w:rsid w:val="00B03352"/>
    <w:rsid w:val="00B161C4"/>
    <w:rsid w:val="00B30335"/>
    <w:rsid w:val="00B42643"/>
    <w:rsid w:val="00B5310F"/>
    <w:rsid w:val="00B67D2F"/>
    <w:rsid w:val="00B769A9"/>
    <w:rsid w:val="00B93ADF"/>
    <w:rsid w:val="00BB53CD"/>
    <w:rsid w:val="00BC5298"/>
    <w:rsid w:val="00BF1BE4"/>
    <w:rsid w:val="00C1483F"/>
    <w:rsid w:val="00C70A8D"/>
    <w:rsid w:val="00C714EB"/>
    <w:rsid w:val="00C96ED5"/>
    <w:rsid w:val="00CC093A"/>
    <w:rsid w:val="00CC117E"/>
    <w:rsid w:val="00CD2F3D"/>
    <w:rsid w:val="00CE09B6"/>
    <w:rsid w:val="00D00292"/>
    <w:rsid w:val="00D03B07"/>
    <w:rsid w:val="00D16442"/>
    <w:rsid w:val="00D3601C"/>
    <w:rsid w:val="00D45D40"/>
    <w:rsid w:val="00DA3E92"/>
    <w:rsid w:val="00DC72E3"/>
    <w:rsid w:val="00DD2514"/>
    <w:rsid w:val="00E30B82"/>
    <w:rsid w:val="00E55D74"/>
    <w:rsid w:val="00E9597B"/>
    <w:rsid w:val="00EA50F5"/>
    <w:rsid w:val="00EB7F4F"/>
    <w:rsid w:val="00F41A0F"/>
    <w:rsid w:val="00F67F48"/>
    <w:rsid w:val="00F81AEA"/>
    <w:rsid w:val="00F8611E"/>
    <w:rsid w:val="00FC2165"/>
    <w:rsid w:val="00FC3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E96A110"/>
  <w14:defaultImageDpi w14:val="32767"/>
  <w15:chartTrackingRefBased/>
  <w15:docId w15:val="{D65C4745-5B48-4E9F-ADBA-2148AC541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45D40"/>
    <w:rPr>
      <w:noProof/>
      <w:sz w:val="21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7E9B"/>
    <w:pPr>
      <w:spacing w:after="0"/>
      <w:outlineLvl w:val="0"/>
    </w:pPr>
    <w:rPr>
      <w:rFonts w:asciiTheme="majorHAnsi" w:hAnsiTheme="majorHAnsi"/>
      <w:b/>
      <w:bCs/>
      <w:caps/>
      <w:spacing w:val="15"/>
      <w:sz w:val="36"/>
      <w:szCs w:val="22"/>
    </w:rPr>
  </w:style>
  <w:style w:type="paragraph" w:styleId="Heading2">
    <w:name w:val="heading 2"/>
    <w:basedOn w:val="Normal"/>
    <w:next w:val="Normal"/>
    <w:link w:val="Heading2Char"/>
    <w:uiPriority w:val="9"/>
    <w:rsid w:val="00D45D40"/>
    <w:pPr>
      <w:spacing w:before="120" w:after="0"/>
      <w:outlineLvl w:val="1"/>
    </w:pPr>
    <w:rPr>
      <w:b/>
      <w:caps/>
      <w:color w:val="492A86" w:themeColor="accent1"/>
      <w:spacing w:val="15"/>
      <w:sz w:val="56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rsid w:val="00C96ED5"/>
    <w:pPr>
      <w:pBdr>
        <w:top w:val="single" w:sz="6" w:space="2" w:color="492A86" w:themeColor="accent1"/>
        <w:left w:val="single" w:sz="6" w:space="2" w:color="492A86" w:themeColor="accent1"/>
      </w:pBdr>
      <w:spacing w:before="300" w:after="0"/>
      <w:outlineLvl w:val="2"/>
    </w:pPr>
    <w:rPr>
      <w:caps/>
      <w:color w:val="241542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C96ED5"/>
    <w:pPr>
      <w:pBdr>
        <w:top w:val="dotted" w:sz="6" w:space="2" w:color="492A86" w:themeColor="accent1"/>
        <w:left w:val="dotted" w:sz="6" w:space="2" w:color="492A86" w:themeColor="accent1"/>
      </w:pBdr>
      <w:spacing w:before="300" w:after="0"/>
      <w:outlineLvl w:val="3"/>
    </w:pPr>
    <w:rPr>
      <w:caps/>
      <w:color w:val="361F64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rsid w:val="00C96ED5"/>
    <w:pPr>
      <w:pBdr>
        <w:bottom w:val="single" w:sz="6" w:space="1" w:color="492A86" w:themeColor="accent1"/>
      </w:pBdr>
      <w:spacing w:before="300" w:after="0"/>
      <w:outlineLvl w:val="4"/>
    </w:pPr>
    <w:rPr>
      <w:caps/>
      <w:color w:val="361F64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C96ED5"/>
    <w:pPr>
      <w:pBdr>
        <w:bottom w:val="dotted" w:sz="6" w:space="1" w:color="492A86" w:themeColor="accent1"/>
      </w:pBdr>
      <w:spacing w:before="300" w:after="0"/>
      <w:outlineLvl w:val="5"/>
    </w:pPr>
    <w:rPr>
      <w:caps/>
      <w:color w:val="361F64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C96ED5"/>
    <w:pPr>
      <w:spacing w:before="300" w:after="0"/>
      <w:outlineLvl w:val="6"/>
    </w:pPr>
    <w:rPr>
      <w:caps/>
      <w:color w:val="361F64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C96ED5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C96ED5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97E9B"/>
    <w:pPr>
      <w:spacing w:before="0" w:after="0" w:line="192" w:lineRule="auto"/>
    </w:pPr>
    <w:rPr>
      <w:b/>
      <w:caps/>
      <w:color w:val="454C02" w:themeColor="accent2"/>
      <w:sz w:val="110"/>
      <w:szCs w:val="110"/>
    </w:rPr>
  </w:style>
  <w:style w:type="character" w:customStyle="1" w:styleId="TitleChar">
    <w:name w:val="Title Char"/>
    <w:basedOn w:val="DefaultParagraphFont"/>
    <w:link w:val="Title"/>
    <w:uiPriority w:val="10"/>
    <w:rsid w:val="00897E9B"/>
    <w:rPr>
      <w:b/>
      <w:caps/>
      <w:noProof/>
      <w:color w:val="454C02" w:themeColor="accent2"/>
      <w:sz w:val="110"/>
      <w:szCs w:val="110"/>
    </w:rPr>
  </w:style>
  <w:style w:type="character" w:customStyle="1" w:styleId="Heading1Char">
    <w:name w:val="Heading 1 Char"/>
    <w:basedOn w:val="DefaultParagraphFont"/>
    <w:link w:val="Heading1"/>
    <w:uiPriority w:val="9"/>
    <w:rsid w:val="00897E9B"/>
    <w:rPr>
      <w:rFonts w:asciiTheme="majorHAnsi" w:hAnsiTheme="majorHAnsi"/>
      <w:b/>
      <w:bCs/>
      <w:caps/>
      <w:noProof/>
      <w:spacing w:val="15"/>
      <w:sz w:val="36"/>
    </w:rPr>
  </w:style>
  <w:style w:type="character" w:customStyle="1" w:styleId="Heading2Char">
    <w:name w:val="Heading 2 Char"/>
    <w:basedOn w:val="DefaultParagraphFont"/>
    <w:link w:val="Heading2"/>
    <w:uiPriority w:val="9"/>
    <w:rsid w:val="00D45D40"/>
    <w:rPr>
      <w:b/>
      <w:caps/>
      <w:noProof/>
      <w:color w:val="492A86" w:themeColor="accent1"/>
      <w:spacing w:val="15"/>
      <w:sz w:val="5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2165"/>
    <w:rPr>
      <w:caps/>
      <w:noProof/>
      <w:color w:val="241542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2165"/>
    <w:rPr>
      <w:caps/>
      <w:noProof/>
      <w:color w:val="361F64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2165"/>
    <w:rPr>
      <w:caps/>
      <w:noProof/>
      <w:color w:val="361F64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2165"/>
    <w:rPr>
      <w:caps/>
      <w:noProof/>
      <w:color w:val="361F64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2165"/>
    <w:rPr>
      <w:caps/>
      <w:noProof/>
      <w:color w:val="361F64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2165"/>
    <w:rPr>
      <w:caps/>
      <w:noProof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2165"/>
    <w:rPr>
      <w:i/>
      <w:caps/>
      <w:noProof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96ED5"/>
    <w:rPr>
      <w:b/>
      <w:bCs/>
      <w:color w:val="361F64" w:themeColor="accent1" w:themeShade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7E9B"/>
    <w:pPr>
      <w:spacing w:before="0" w:after="0" w:line="192" w:lineRule="auto"/>
    </w:pPr>
    <w:rPr>
      <w:b/>
      <w:caps/>
      <w:color w:val="000000" w:themeColor="text1"/>
      <w:spacing w:val="10"/>
      <w:sz w:val="110"/>
    </w:rPr>
  </w:style>
  <w:style w:type="character" w:customStyle="1" w:styleId="SubtitleChar">
    <w:name w:val="Subtitle Char"/>
    <w:basedOn w:val="DefaultParagraphFont"/>
    <w:link w:val="Subtitle"/>
    <w:uiPriority w:val="11"/>
    <w:rsid w:val="00897E9B"/>
    <w:rPr>
      <w:b/>
      <w:caps/>
      <w:noProof/>
      <w:color w:val="000000" w:themeColor="text1"/>
      <w:spacing w:val="10"/>
      <w:sz w:val="110"/>
      <w:szCs w:val="24"/>
    </w:rPr>
  </w:style>
  <w:style w:type="character" w:styleId="Strong">
    <w:name w:val="Strong"/>
    <w:uiPriority w:val="22"/>
    <w:qFormat/>
    <w:rsid w:val="00C96ED5"/>
    <w:rPr>
      <w:b/>
      <w:bCs/>
    </w:rPr>
  </w:style>
  <w:style w:type="character" w:styleId="Emphasis">
    <w:name w:val="Emphasis"/>
    <w:uiPriority w:val="20"/>
    <w:semiHidden/>
    <w:qFormat/>
    <w:rsid w:val="00C96ED5"/>
    <w:rPr>
      <w:caps/>
      <w:color w:val="241542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rsid w:val="00C96ED5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A50F5"/>
    <w:rPr>
      <w:noProof/>
      <w:sz w:val="21"/>
      <w:szCs w:val="24"/>
    </w:rPr>
  </w:style>
  <w:style w:type="paragraph" w:styleId="ListParagraph">
    <w:name w:val="List Paragraph"/>
    <w:basedOn w:val="Normal"/>
    <w:uiPriority w:val="34"/>
    <w:semiHidden/>
    <w:qFormat/>
    <w:rsid w:val="00C96ED5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750FA"/>
    <w:pPr>
      <w:spacing w:before="240" w:after="240" w:line="240" w:lineRule="auto"/>
      <w:ind w:right="720"/>
    </w:pPr>
    <w:rPr>
      <w:color w:val="FFFFFF" w:themeColor="background1"/>
      <w:sz w:val="32"/>
      <w:szCs w:val="60"/>
    </w:rPr>
  </w:style>
  <w:style w:type="character" w:customStyle="1" w:styleId="QuoteChar">
    <w:name w:val="Quote Char"/>
    <w:basedOn w:val="DefaultParagraphFont"/>
    <w:link w:val="Quote"/>
    <w:uiPriority w:val="29"/>
    <w:rsid w:val="003750FA"/>
    <w:rPr>
      <w:noProof/>
      <w:color w:val="FFFFFF" w:themeColor="background1"/>
      <w:sz w:val="32"/>
      <w:szCs w:val="6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C96ED5"/>
    <w:pPr>
      <w:pBdr>
        <w:top w:val="single" w:sz="4" w:space="10" w:color="492A86" w:themeColor="accent1"/>
        <w:left w:val="single" w:sz="4" w:space="10" w:color="492A86" w:themeColor="accent1"/>
      </w:pBdr>
      <w:spacing w:after="0"/>
      <w:ind w:left="1296" w:right="1152"/>
      <w:jc w:val="both"/>
    </w:pPr>
    <w:rPr>
      <w:i/>
      <w:iCs/>
      <w:color w:val="492A8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8E2B6D"/>
    <w:rPr>
      <w:i/>
      <w:iCs/>
      <w:noProof/>
      <w:color w:val="492A86" w:themeColor="accent1"/>
      <w:sz w:val="24"/>
      <w:szCs w:val="24"/>
    </w:rPr>
  </w:style>
  <w:style w:type="character" w:styleId="SubtleEmphasis">
    <w:name w:val="Subtle Emphasis"/>
    <w:uiPriority w:val="19"/>
    <w:semiHidden/>
    <w:qFormat/>
    <w:rsid w:val="00C96ED5"/>
    <w:rPr>
      <w:i/>
      <w:iCs/>
      <w:color w:val="241542" w:themeColor="accent1" w:themeShade="7F"/>
    </w:rPr>
  </w:style>
  <w:style w:type="character" w:styleId="IntenseEmphasis">
    <w:name w:val="Intense Emphasis"/>
    <w:uiPriority w:val="21"/>
    <w:semiHidden/>
    <w:qFormat/>
    <w:rsid w:val="00C96ED5"/>
    <w:rPr>
      <w:b/>
      <w:bCs/>
      <w:caps/>
      <w:color w:val="241542" w:themeColor="accent1" w:themeShade="7F"/>
      <w:spacing w:val="10"/>
    </w:rPr>
  </w:style>
  <w:style w:type="character" w:styleId="SubtleReference">
    <w:name w:val="Subtle Reference"/>
    <w:uiPriority w:val="31"/>
    <w:semiHidden/>
    <w:qFormat/>
    <w:rsid w:val="00C96ED5"/>
    <w:rPr>
      <w:b/>
      <w:bCs/>
      <w:color w:val="492A86" w:themeColor="accent1"/>
    </w:rPr>
  </w:style>
  <w:style w:type="character" w:styleId="IntenseReference">
    <w:name w:val="Intense Reference"/>
    <w:uiPriority w:val="32"/>
    <w:semiHidden/>
    <w:qFormat/>
    <w:rsid w:val="00C96ED5"/>
    <w:rPr>
      <w:b/>
      <w:bCs/>
      <w:i/>
      <w:iCs/>
      <w:caps/>
      <w:color w:val="492A86" w:themeColor="accent1"/>
    </w:rPr>
  </w:style>
  <w:style w:type="character" w:styleId="BookTitle">
    <w:name w:val="Book Title"/>
    <w:uiPriority w:val="33"/>
    <w:semiHidden/>
    <w:qFormat/>
    <w:rsid w:val="00C96ED5"/>
    <w:rPr>
      <w:b/>
      <w:bCs/>
      <w:i/>
      <w:iCs/>
      <w:spacing w:val="9"/>
    </w:rPr>
  </w:style>
  <w:style w:type="paragraph" w:styleId="TOCHeading">
    <w:name w:val="TOC Heading"/>
    <w:basedOn w:val="Normal"/>
    <w:next w:val="Normal"/>
    <w:uiPriority w:val="39"/>
    <w:semiHidden/>
    <w:qFormat/>
    <w:rsid w:val="00382BBF"/>
    <w:pPr>
      <w:spacing w:before="0" w:after="0" w:line="240" w:lineRule="auto"/>
    </w:pPr>
    <w:rPr>
      <w:sz w:val="72"/>
      <w:szCs w:val="88"/>
      <w:lang w:eastAsia="ja-JP"/>
    </w:rPr>
  </w:style>
  <w:style w:type="paragraph" w:styleId="Footer">
    <w:name w:val="footer"/>
    <w:basedOn w:val="Normal"/>
    <w:link w:val="FooterChar"/>
    <w:uiPriority w:val="99"/>
    <w:semiHidden/>
    <w:rsid w:val="0018361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E2B6D"/>
    <w:rPr>
      <w:noProof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18361D"/>
  </w:style>
  <w:style w:type="paragraph" w:styleId="Header">
    <w:name w:val="header"/>
    <w:basedOn w:val="Normal"/>
    <w:link w:val="HeaderChar"/>
    <w:uiPriority w:val="99"/>
    <w:semiHidden/>
    <w:rsid w:val="0018361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E2B6D"/>
    <w:rPr>
      <w:noProof/>
      <w:sz w:val="24"/>
      <w:szCs w:val="24"/>
    </w:rPr>
  </w:style>
  <w:style w:type="table" w:styleId="TableGrid">
    <w:name w:val="Table Grid"/>
    <w:basedOn w:val="TableNormal"/>
    <w:uiPriority w:val="39"/>
    <w:rsid w:val="00890A9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TOC2"/>
    <w:uiPriority w:val="39"/>
    <w:rsid w:val="00AA4539"/>
    <w:pPr>
      <w:ind w:left="360" w:right="360"/>
    </w:pPr>
    <w:rPr>
      <w:b/>
      <w:caps/>
      <w:color w:val="FFFFFF" w:themeColor="background1"/>
      <w:sz w:val="36"/>
      <w:szCs w:val="22"/>
      <w:lang w:eastAsia="ja-JP"/>
    </w:rPr>
  </w:style>
  <w:style w:type="paragraph" w:styleId="TOC2">
    <w:name w:val="toc 2"/>
    <w:basedOn w:val="Normal"/>
    <w:next w:val="Normal"/>
    <w:autoRedefine/>
    <w:uiPriority w:val="39"/>
    <w:rsid w:val="001365CF"/>
    <w:pPr>
      <w:spacing w:after="240"/>
      <w:ind w:left="360" w:right="360"/>
    </w:pPr>
    <w:rPr>
      <w:color w:val="FFFFFF" w:themeColor="background1"/>
      <w:sz w:val="20"/>
      <w:szCs w:val="20"/>
      <w:lang w:eastAsia="ja-JP"/>
    </w:rPr>
  </w:style>
  <w:style w:type="paragraph" w:customStyle="1" w:styleId="QuoteAlt">
    <w:name w:val="Quote Alt"/>
    <w:basedOn w:val="Normal"/>
    <w:semiHidden/>
    <w:qFormat/>
    <w:rsid w:val="00DA3E92"/>
    <w:pPr>
      <w:jc w:val="center"/>
    </w:pPr>
    <w:rPr>
      <w:sz w:val="72"/>
      <w:szCs w:val="72"/>
    </w:rPr>
  </w:style>
  <w:style w:type="character" w:styleId="PlaceholderText">
    <w:name w:val="Placeholder Text"/>
    <w:basedOn w:val="DefaultParagraphFont"/>
    <w:uiPriority w:val="99"/>
    <w:semiHidden/>
    <w:rsid w:val="00DA3E92"/>
    <w:rPr>
      <w:color w:val="808080"/>
    </w:rPr>
  </w:style>
  <w:style w:type="paragraph" w:customStyle="1" w:styleId="Info">
    <w:name w:val="Info"/>
    <w:basedOn w:val="Normal"/>
    <w:qFormat/>
    <w:rsid w:val="00BB53CD"/>
    <w:pPr>
      <w:spacing w:before="120" w:after="120"/>
    </w:pPr>
    <w:rPr>
      <w:b/>
      <w:caps/>
      <w:color w:val="454C02" w:themeColor="accent2"/>
      <w:sz w:val="24"/>
    </w:rPr>
  </w:style>
  <w:style w:type="paragraph" w:customStyle="1" w:styleId="QuoteSource">
    <w:name w:val="Quote Source"/>
    <w:basedOn w:val="NoSpacing"/>
    <w:qFormat/>
    <w:rsid w:val="003750FA"/>
    <w:rPr>
      <w:i/>
      <w:color w:val="FFFFFF" w:themeColor="background1"/>
    </w:rPr>
  </w:style>
  <w:style w:type="paragraph" w:customStyle="1" w:styleId="Services">
    <w:name w:val="Services"/>
    <w:basedOn w:val="Normal"/>
    <w:qFormat/>
    <w:rsid w:val="00836192"/>
    <w:pPr>
      <w:spacing w:before="0" w:after="0"/>
      <w:ind w:right="72"/>
    </w:pPr>
    <w:rPr>
      <w:sz w:val="22"/>
    </w:rPr>
  </w:style>
  <w:style w:type="character" w:styleId="Hyperlink">
    <w:name w:val="Hyperlink"/>
    <w:basedOn w:val="DefaultParagraphFont"/>
    <w:uiPriority w:val="99"/>
    <w:unhideWhenUsed/>
    <w:rsid w:val="009659F6"/>
    <w:rPr>
      <w:color w:val="94C02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rsid w:val="00CC093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1467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lang w:val="en-GB"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146733"/>
    <w:rPr>
      <w:color w:val="939597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7B4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7B42"/>
    <w:rPr>
      <w:rFonts w:ascii="Segoe UI" w:hAnsi="Segoe UI" w:cs="Segoe UI"/>
      <w:noProof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://www.hhp.com" TargetMode="External"/><Relationship Id="rId18" Type="http://schemas.openxmlformats.org/officeDocument/2006/relationships/image" Target="media/image6.jpe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jpeg"/><Relationship Id="rId7" Type="http://schemas.openxmlformats.org/officeDocument/2006/relationships/webSettings" Target="webSettings.xml"/><Relationship Id="rId12" Type="http://schemas.openxmlformats.org/officeDocument/2006/relationships/image" Target="media/image1.jpeg"/><Relationship Id="rId17" Type="http://schemas.openxmlformats.org/officeDocument/2006/relationships/image" Target="media/image5.jpe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businesswales.gov.wales/tourism/2020-year-outdoors" TargetMode="External"/><Relationship Id="rId24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hyperlink" Target="http://www.hhp.com" TargetMode="External"/><Relationship Id="rId19" Type="http://schemas.openxmlformats.org/officeDocument/2006/relationships/image" Target="media/image7.jpe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2.jpeg"/><Relationship Id="rId22" Type="http://schemas.openxmlformats.org/officeDocument/2006/relationships/header" Target="header1.xml"/><Relationship Id="rId27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arre\AppData\Roaming\Microsoft\Templates\Travel%20newslett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6F03DA5CA064707AE98BAA3CDE812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A18254-3877-4617-8127-3530CA97A89A}"/>
      </w:docPartPr>
      <w:docPartBody>
        <w:p w:rsidR="00E43B37" w:rsidRDefault="0080215C">
          <w:pPr>
            <w:pStyle w:val="F6F03DA5CA064707AE98BAA3CDE81217"/>
          </w:pPr>
          <w:r w:rsidRPr="002C2B6A">
            <w:t>- Henriette Andersen</w:t>
          </w:r>
        </w:p>
      </w:docPartBody>
    </w:docPart>
    <w:docPart>
      <w:docPartPr>
        <w:name w:val="CD19C7231D6B4B66917E8B540BE5B3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F2FE0E-8146-4346-A1B0-D6198E7356C3}"/>
      </w:docPartPr>
      <w:docPartBody>
        <w:p w:rsidR="00E43B37" w:rsidRDefault="0080215C">
          <w:pPr>
            <w:pStyle w:val="CD19C7231D6B4B66917E8B540BE5B36F"/>
          </w:pPr>
          <w:r w:rsidRPr="00D45D40">
            <w:t>01</w:t>
          </w:r>
        </w:p>
      </w:docPartBody>
    </w:docPart>
    <w:docPart>
      <w:docPartPr>
        <w:name w:val="20A7674CEB6447349AA0933A7E579A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050094-5E80-48E9-BA59-99910224D606}"/>
      </w:docPartPr>
      <w:docPartBody>
        <w:p w:rsidR="00E43B37" w:rsidRDefault="0080215C">
          <w:pPr>
            <w:pStyle w:val="20A7674CEB6447349AA0933A7E579AFA"/>
          </w:pPr>
          <w:r w:rsidRPr="00D45D40">
            <w:rPr>
              <w:b/>
              <w:caps/>
              <w:color w:val="4472C4" w:themeColor="accent1"/>
              <w:spacing w:val="15"/>
              <w:sz w:val="56"/>
            </w:rPr>
            <w:t>0</w:t>
          </w:r>
          <w:r>
            <w:t>2</w:t>
          </w:r>
        </w:p>
      </w:docPartBody>
    </w:docPart>
    <w:docPart>
      <w:docPartPr>
        <w:name w:val="5BCBB59574C84F82877344C9429DCF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1AE74E-4BA8-4F21-95EF-5AB12C13BB0E}"/>
      </w:docPartPr>
      <w:docPartBody>
        <w:p w:rsidR="00E43B37" w:rsidRDefault="0080215C">
          <w:pPr>
            <w:pStyle w:val="5BCBB59574C84F82877344C9429DCFEA"/>
          </w:pPr>
          <w:r w:rsidRPr="00D45D40">
            <w:t>0</w:t>
          </w:r>
          <w:r>
            <w:t>3</w:t>
          </w:r>
        </w:p>
      </w:docPartBody>
    </w:docPart>
    <w:docPart>
      <w:docPartPr>
        <w:name w:val="CA40BA4E9F3B4537B4DB718BF1BF78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042D34-9A41-4891-B40A-49A8D16A4CB2}"/>
      </w:docPartPr>
      <w:docPartBody>
        <w:p w:rsidR="00E43B37" w:rsidRDefault="0080215C">
          <w:pPr>
            <w:pStyle w:val="CA40BA4E9F3B4537B4DB718BF1BF784C"/>
          </w:pPr>
          <w:r w:rsidRPr="00D45D40">
            <w:rPr>
              <w:b/>
              <w:caps/>
              <w:color w:val="4472C4" w:themeColor="accent1"/>
              <w:spacing w:val="15"/>
              <w:sz w:val="56"/>
            </w:rPr>
            <w:t>0</w:t>
          </w:r>
          <w:r>
            <w:t>4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15C"/>
    <w:rsid w:val="00022018"/>
    <w:rsid w:val="00270467"/>
    <w:rsid w:val="005731BE"/>
    <w:rsid w:val="0080215C"/>
    <w:rsid w:val="008D788C"/>
    <w:rsid w:val="00A55DEA"/>
    <w:rsid w:val="00E43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A3EC6F17FCD4D7FB32BB4A799A544DA">
    <w:name w:val="0A3EC6F17FCD4D7FB32BB4A799A544DA"/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11"/>
    <w:rPr>
      <w:b/>
      <w:caps/>
      <w:noProof/>
      <w:color w:val="000000" w:themeColor="text1"/>
      <w:spacing w:val="10"/>
      <w:sz w:val="110"/>
      <w:szCs w:val="24"/>
      <w:lang w:val="en-US" w:eastAsia="en-US"/>
    </w:rPr>
  </w:style>
  <w:style w:type="paragraph" w:customStyle="1" w:styleId="4705A1738D884F428E98D6F04931EA74">
    <w:name w:val="4705A1738D884F428E98D6F04931EA74"/>
  </w:style>
  <w:style w:type="paragraph" w:customStyle="1" w:styleId="B9890023D11B43759860E6B362DD6CDD">
    <w:name w:val="B9890023D11B43759860E6B362DD6CDD"/>
  </w:style>
  <w:style w:type="paragraph" w:customStyle="1" w:styleId="980D93C4F9224867A7BFCE98D452FF08">
    <w:name w:val="980D93C4F9224867A7BFCE98D452FF08"/>
  </w:style>
  <w:style w:type="paragraph" w:customStyle="1" w:styleId="C5F6BBA41FD047CEA2577CBDDD89C7F8">
    <w:name w:val="C5F6BBA41FD047CEA2577CBDDD89C7F8"/>
  </w:style>
  <w:style w:type="paragraph" w:customStyle="1" w:styleId="3BCC42E2E4EA406A8A477F50478558D5">
    <w:name w:val="3BCC42E2E4EA406A8A477F50478558D5"/>
  </w:style>
  <w:style w:type="paragraph" w:customStyle="1" w:styleId="1DE7F13D9DF24BCFB15AFA1F0CAC3D1D">
    <w:name w:val="1DE7F13D9DF24BCFB15AFA1F0CAC3D1D"/>
  </w:style>
  <w:style w:type="paragraph" w:customStyle="1" w:styleId="A1D0398EE37347C181E6417B5A4CFB96">
    <w:name w:val="A1D0398EE37347C181E6417B5A4CFB96"/>
  </w:style>
  <w:style w:type="paragraph" w:customStyle="1" w:styleId="A724DCA99C274F46963BFFBDA49DCDFF">
    <w:name w:val="A724DCA99C274F46963BFFBDA49DCDFF"/>
  </w:style>
  <w:style w:type="paragraph" w:customStyle="1" w:styleId="50DD2D0F15714C42894249C7BB7A9922">
    <w:name w:val="50DD2D0F15714C42894249C7BB7A9922"/>
  </w:style>
  <w:style w:type="paragraph" w:customStyle="1" w:styleId="D57DD294FE0F4ECF8270FFDCCFAB2E96">
    <w:name w:val="D57DD294FE0F4ECF8270FFDCCFAB2E96"/>
  </w:style>
  <w:style w:type="paragraph" w:customStyle="1" w:styleId="C3BCE5CDDA55493EA1D588CCDCCEAF15">
    <w:name w:val="C3BCE5CDDA55493EA1D588CCDCCEAF15"/>
  </w:style>
  <w:style w:type="paragraph" w:customStyle="1" w:styleId="201D42608F704ABBA690C561F67F4A7D">
    <w:name w:val="201D42608F704ABBA690C561F67F4A7D"/>
  </w:style>
  <w:style w:type="paragraph" w:customStyle="1" w:styleId="28E5D1070AC2445F81546043300CE8D0">
    <w:name w:val="28E5D1070AC2445F81546043300CE8D0"/>
  </w:style>
  <w:style w:type="paragraph" w:customStyle="1" w:styleId="C58035DE8D68439D9EB0E771730494D0">
    <w:name w:val="C58035DE8D68439D9EB0E771730494D0"/>
  </w:style>
  <w:style w:type="paragraph" w:customStyle="1" w:styleId="EF6AF93C7AB74A7CAB87FAA9682EB042">
    <w:name w:val="EF6AF93C7AB74A7CAB87FAA9682EB042"/>
  </w:style>
  <w:style w:type="paragraph" w:customStyle="1" w:styleId="B9290B10CB054A9AB3138141E773CB2B">
    <w:name w:val="B9290B10CB054A9AB3138141E773CB2B"/>
  </w:style>
  <w:style w:type="paragraph" w:customStyle="1" w:styleId="74597428079F4D6CAA0524C98F6B6190">
    <w:name w:val="74597428079F4D6CAA0524C98F6B6190"/>
  </w:style>
  <w:style w:type="paragraph" w:customStyle="1" w:styleId="D0B1F2BA2FBA4A008C74FD47A978F186">
    <w:name w:val="D0B1F2BA2FBA4A008C74FD47A978F186"/>
  </w:style>
  <w:style w:type="paragraph" w:styleId="Quote">
    <w:name w:val="Quote"/>
    <w:basedOn w:val="Normal"/>
    <w:next w:val="Normal"/>
    <w:link w:val="QuoteChar"/>
    <w:uiPriority w:val="29"/>
    <w:qFormat/>
    <w:pPr>
      <w:spacing w:before="240" w:after="240" w:line="240" w:lineRule="auto"/>
      <w:ind w:right="720"/>
    </w:pPr>
    <w:rPr>
      <w:noProof/>
      <w:color w:val="FFFFFF" w:themeColor="background1"/>
      <w:sz w:val="32"/>
      <w:szCs w:val="60"/>
      <w:lang w:val="en-US" w:eastAsia="en-US"/>
    </w:rPr>
  </w:style>
  <w:style w:type="character" w:customStyle="1" w:styleId="QuoteChar">
    <w:name w:val="Quote Char"/>
    <w:basedOn w:val="DefaultParagraphFont"/>
    <w:link w:val="Quote"/>
    <w:uiPriority w:val="29"/>
    <w:rPr>
      <w:noProof/>
      <w:color w:val="FFFFFF" w:themeColor="background1"/>
      <w:sz w:val="32"/>
      <w:szCs w:val="60"/>
      <w:lang w:val="en-US" w:eastAsia="en-US"/>
    </w:rPr>
  </w:style>
  <w:style w:type="paragraph" w:customStyle="1" w:styleId="6585938932124EDC822D0AB6DC886981">
    <w:name w:val="6585938932124EDC822D0AB6DC886981"/>
  </w:style>
  <w:style w:type="paragraph" w:customStyle="1" w:styleId="F6F03DA5CA064707AE98BAA3CDE81217">
    <w:name w:val="F6F03DA5CA064707AE98BAA3CDE81217"/>
  </w:style>
  <w:style w:type="paragraph" w:customStyle="1" w:styleId="AD2F861C75EB4CBDB241BA1E2EF3C564">
    <w:name w:val="AD2F861C75EB4CBDB241BA1E2EF3C564"/>
  </w:style>
  <w:style w:type="paragraph" w:customStyle="1" w:styleId="239ADBB67FE24751926750785744EDC5">
    <w:name w:val="239ADBB67FE24751926750785744EDC5"/>
  </w:style>
  <w:style w:type="paragraph" w:customStyle="1" w:styleId="CD19C7231D6B4B66917E8B540BE5B36F">
    <w:name w:val="CD19C7231D6B4B66917E8B540BE5B36F"/>
  </w:style>
  <w:style w:type="paragraph" w:customStyle="1" w:styleId="4C8020AFBD944D16ABBCB929411029B2">
    <w:name w:val="4C8020AFBD944D16ABBCB929411029B2"/>
  </w:style>
  <w:style w:type="paragraph" w:customStyle="1" w:styleId="20A7674CEB6447349AA0933A7E579AFA">
    <w:name w:val="20A7674CEB6447349AA0933A7E579AFA"/>
  </w:style>
  <w:style w:type="paragraph" w:customStyle="1" w:styleId="ADD1839E091E45A2898F1439249A955C">
    <w:name w:val="ADD1839E091E45A2898F1439249A955C"/>
  </w:style>
  <w:style w:type="paragraph" w:customStyle="1" w:styleId="5BCBB59574C84F82877344C9429DCFEA">
    <w:name w:val="5BCBB59574C84F82877344C9429DCFEA"/>
  </w:style>
  <w:style w:type="paragraph" w:customStyle="1" w:styleId="2DAF9D563E6B46658BF46E17FBB98604">
    <w:name w:val="2DAF9D563E6B46658BF46E17FBB98604"/>
  </w:style>
  <w:style w:type="paragraph" w:customStyle="1" w:styleId="CA40BA4E9F3B4537B4DB718BF1BF784C">
    <w:name w:val="CA40BA4E9F3B4537B4DB718BF1BF784C"/>
  </w:style>
  <w:style w:type="paragraph" w:customStyle="1" w:styleId="9FA37282F04B4876A4B8C3AE4A97786C">
    <w:name w:val="9FA37282F04B4876A4B8C3AE4A97786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7">
      <a:dk1>
        <a:sysClr val="windowText" lastClr="000000"/>
      </a:dk1>
      <a:lt1>
        <a:srgbClr val="FFFFFF"/>
      </a:lt1>
      <a:dk2>
        <a:srgbClr val="000000"/>
      </a:dk2>
      <a:lt2>
        <a:srgbClr val="E7E6E6"/>
      </a:lt2>
      <a:accent1>
        <a:srgbClr val="492A86"/>
      </a:accent1>
      <a:accent2>
        <a:srgbClr val="454C02"/>
      </a:accent2>
      <a:accent3>
        <a:srgbClr val="29519B"/>
      </a:accent3>
      <a:accent4>
        <a:srgbClr val="939597"/>
      </a:accent4>
      <a:accent5>
        <a:srgbClr val="000000"/>
      </a:accent5>
      <a:accent6>
        <a:srgbClr val="FFFFFF"/>
      </a:accent6>
      <a:hlink>
        <a:srgbClr val="94C020"/>
      </a:hlink>
      <a:folHlink>
        <a:srgbClr val="939597"/>
      </a:folHlink>
    </a:clrScheme>
    <a:fontScheme name="Custom 23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6DC353B430514BB2AB4987C6671027" ma:contentTypeVersion="13" ma:contentTypeDescription="Create a new document." ma:contentTypeScope="" ma:versionID="8a55ad93b759c6f6a0fdaf584e8c656a">
  <xsd:schema xmlns:xsd="http://www.w3.org/2001/XMLSchema" xmlns:xs="http://www.w3.org/2001/XMLSchema" xmlns:p="http://schemas.microsoft.com/office/2006/metadata/properties" xmlns:ns3="477321fc-2eec-43e7-98a8-ecfcc3d2c125" xmlns:ns4="a0d483f3-2728-471e-9277-e18b2afab6c0" targetNamespace="http://schemas.microsoft.com/office/2006/metadata/properties" ma:root="true" ma:fieldsID="8fdf79c1edf46dec5aa02467c6e71ee8" ns3:_="" ns4:_="">
    <xsd:import namespace="477321fc-2eec-43e7-98a8-ecfcc3d2c125"/>
    <xsd:import namespace="a0d483f3-2728-471e-9277-e18b2afab6c0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7321fc-2eec-43e7-98a8-ecfcc3d2c12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d483f3-2728-471e-9277-e18b2afab6c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internalName="MediaServiceAutoTags" ma:readOnly="true">
      <xsd:simpleType>
        <xsd:restriction base="dms:Text"/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2F3C714-A796-4127-A6E6-03F54C70DCB9}">
  <ds:schemaRefs>
    <ds:schemaRef ds:uri="http://purl.org/dc/elements/1.1/"/>
    <ds:schemaRef ds:uri="http://schemas.microsoft.com/office/2006/metadata/properties"/>
    <ds:schemaRef ds:uri="a0d483f3-2728-471e-9277-e18b2afab6c0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http://schemas.microsoft.com/office/2006/documentManagement/types"/>
    <ds:schemaRef ds:uri="477321fc-2eec-43e7-98a8-ecfcc3d2c125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B7BD6E96-7F2F-4BF6-96E5-092A4FF0749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36AD3C-040E-44CB-8A67-607CE6C68E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7321fc-2eec-43e7-98a8-ecfcc3d2c125"/>
    <ds:schemaRef ds:uri="a0d483f3-2728-471e-9277-e18b2afab6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F87C032-529A-446D-9FCC-62D42462A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Travel newsletter</Template>
  <TotalTime>0</TotalTime>
  <Pages>2</Pages>
  <Words>374</Words>
  <Characters>2133</Characters>
  <Application>Microsoft Office Word</Application>
  <DocSecurity>4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Warren Carr</dc:creator>
  <cp:keywords/>
  <dc:description/>
  <cp:lastModifiedBy>Nicholson, Eve</cp:lastModifiedBy>
  <cp:revision>2</cp:revision>
  <dcterms:created xsi:type="dcterms:W3CDTF">2020-09-21T10:18:00Z</dcterms:created>
  <dcterms:modified xsi:type="dcterms:W3CDTF">2020-09-21T10:18:00Z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0x010100756DC353B430514BB2AB4987C6671027</vt:lpwstr>
  </property>
</Properties>
</file>